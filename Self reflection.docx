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p"/>
    <w:bookmarkEnd w:id="0"/>
    <w:p w:rsidR="00E279B8" w:rsidRDefault="004063B3" w:rsidP="00E279B8">
      <w:pPr>
        <w:pStyle w:val="Subtitle"/>
      </w:pPr>
      <w:sdt>
        <w:sdtPr>
          <w:alias w:val="Version:"/>
          <w:tag w:val="Version:"/>
          <w:id w:val="-907991857"/>
          <w:placeholder>
            <w:docPart w:val="3D3068A0F6884565949034D0A3E14548"/>
          </w:placeholder>
          <w:temporary/>
          <w:showingPlcHdr/>
          <w15:appearance w15:val="hidden"/>
        </w:sdtPr>
        <w:sdtEndPr/>
        <w:sdtContent>
          <w:r w:rsidR="00B87079">
            <w:t>Version</w:t>
          </w:r>
        </w:sdtContent>
      </w:sdt>
      <w:r w:rsidR="00E279B8">
        <w:t xml:space="preserve"> </w:t>
      </w:r>
      <w:r w:rsidR="001447ED">
        <w:t>5.6</w:t>
      </w:r>
    </w:p>
    <w:p w:rsidR="00E279B8" w:rsidRDefault="001447ED" w:rsidP="00E279B8">
      <w:pPr>
        <w:pStyle w:val="Subtitle"/>
      </w:pPr>
      <w:r>
        <w:t>January 19, 2019</w:t>
      </w:r>
    </w:p>
    <w:p w:rsidR="00E279B8" w:rsidRDefault="00F5419A" w:rsidP="002B21AE">
      <w:pPr>
        <w:pStyle w:val="Logo"/>
        <w:tabs>
          <w:tab w:val="left" w:pos="6282"/>
        </w:tabs>
      </w:pPr>
      <w:r>
        <w:rPr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1975485</wp:posOffset>
            </wp:positionV>
            <wp:extent cx="5934075" cy="4457700"/>
            <wp:effectExtent l="0" t="0" r="0" b="0"/>
            <wp:wrapNone/>
            <wp:docPr id="4" name="Picture 4" descr="C:\Users\abinash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binash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279B8" w:rsidRDefault="001447ED" w:rsidP="00E279B8">
      <w:pPr>
        <w:pStyle w:val="Subtitle"/>
      </w:pPr>
      <w:r>
        <w:t>Created By:</w:t>
      </w:r>
      <w:r w:rsidR="00E279B8">
        <w:t xml:space="preserve"> </w:t>
      </w:r>
      <w:sdt>
        <w:sdtPr>
          <w:alias w:val="Enter your name:"/>
          <w:tag w:val="Enter your name:"/>
          <w:id w:val="-679964544"/>
          <w:placeholder>
            <w:docPart w:val="DD69EE6AAAAE4C22B8110CD5A3A1A687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>
            <w:t>Abinash Singh</w:t>
          </w:r>
        </w:sdtContent>
      </w:sdt>
    </w:p>
    <w:p w:rsidR="00E279B8" w:rsidRDefault="00E279B8" w:rsidP="001447ED">
      <w:pPr>
        <w:pStyle w:val="Contactinfo"/>
        <w:jc w:val="center"/>
      </w:pPr>
    </w:p>
    <w:p w:rsidR="00E279B8" w:rsidRDefault="00E279B8" w:rsidP="001447ED">
      <w:pPr>
        <w:pStyle w:val="Contactinfo"/>
        <w:ind w:left="0"/>
        <w:jc w:val="left"/>
      </w:pPr>
    </w:p>
    <w:p w:rsidR="00F5419A" w:rsidRDefault="00F5419A" w:rsidP="00E279B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F5419A" w:rsidRDefault="00F5419A" w:rsidP="0096054F">
      <w:pPr>
        <w:pStyle w:val="Heading3"/>
        <w:ind w:left="0"/>
      </w:pPr>
    </w:p>
    <w:p w:rsidR="0096054F" w:rsidRDefault="0096054F" w:rsidP="0096054F"/>
    <w:p w:rsidR="0096054F" w:rsidRPr="0096054F" w:rsidRDefault="0096054F" w:rsidP="0096054F"/>
    <w:p w:rsidR="00F5419A" w:rsidRDefault="00F5419A" w:rsidP="00F5419A">
      <w:pPr>
        <w:pStyle w:val="Heading1"/>
      </w:pPr>
      <w:sdt>
        <w:sdtPr>
          <w:alias w:val="Enter title:"/>
          <w:tag w:val=""/>
          <w:id w:val="1901021919"/>
          <w:placeholder>
            <w:docPart w:val="5BA54C355FD447EAB8695EF8B1F531C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r w:rsidR="003E136A">
            <w:t>Balloons Tower Defense</w:t>
          </w:r>
        </w:sdtContent>
      </w:sdt>
    </w:p>
    <w:p w:rsidR="00F5419A" w:rsidRDefault="00F5419A" w:rsidP="00F5419A">
      <w:pPr>
        <w:pStyle w:val="Heading2"/>
      </w:pPr>
      <w:r>
        <w:t>eclipse</w:t>
      </w:r>
    </w:p>
    <w:p w:rsidR="00146021" w:rsidRPr="00146021" w:rsidRDefault="00146021" w:rsidP="00146021">
      <w:pPr>
        <w:pStyle w:val="Heading3"/>
      </w:pPr>
      <w:r>
        <w:t>Setting up ide</w:t>
      </w:r>
    </w:p>
    <w:p w:rsidR="00F5419A" w:rsidRDefault="00F5419A" w:rsidP="00F5419A">
      <w:r>
        <w:t xml:space="preserve">For Eclipse it is much simpler to include the needed libraries </w:t>
      </w:r>
    </w:p>
    <w:p w:rsidR="00F5419A" w:rsidRDefault="00F5419A">
      <w:pPr>
        <w:pStyle w:val="Heading3"/>
      </w:pPr>
    </w:p>
    <w:p w:rsidR="00907CBB" w:rsidRDefault="00E00FF9">
      <w:pPr>
        <w:pStyle w:val="Heading3"/>
      </w:pPr>
      <w:r>
        <w:t xml:space="preserve">Required </w:t>
      </w:r>
      <w:r>
        <w:t>Libraries</w:t>
      </w:r>
      <w:r w:rsidR="001447ED">
        <w:t>)</w:t>
      </w:r>
    </w:p>
    <w:tbl>
      <w:tblPr>
        <w:tblStyle w:val="GridTable1Light-Accent2"/>
        <w:tblW w:w="4422" w:type="pct"/>
        <w:tblCellMar>
          <w:left w:w="0" w:type="dxa"/>
          <w:right w:w="0" w:type="dxa"/>
        </w:tblCellMar>
        <w:tblLook w:val="06A0" w:firstRow="1" w:lastRow="0" w:firstColumn="1" w:lastColumn="0" w:noHBand="1" w:noVBand="1"/>
        <w:tblDescription w:val="Project Communication Table to enter details "/>
      </w:tblPr>
      <w:tblGrid>
        <w:gridCol w:w="2156"/>
        <w:gridCol w:w="1394"/>
        <w:gridCol w:w="4724"/>
      </w:tblGrid>
      <w:tr w:rsidR="003E136A" w:rsidTr="003E1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nil"/>
              <w:left w:val="nil"/>
            </w:tcBorders>
            <w:vAlign w:val="bottom"/>
          </w:tcPr>
          <w:p w:rsidR="003E136A" w:rsidRDefault="003E136A" w:rsidP="001447ED">
            <w:pPr>
              <w:pStyle w:val="Tabletext"/>
            </w:pPr>
            <w:r>
              <w:t>L</w:t>
            </w:r>
            <w:r>
              <w:t>ibraries</w:t>
            </w:r>
          </w:p>
        </w:tc>
        <w:tc>
          <w:tcPr>
            <w:tcW w:w="1394" w:type="dxa"/>
            <w:tcBorders>
              <w:top w:val="nil"/>
            </w:tcBorders>
            <w:vAlign w:val="bottom"/>
          </w:tcPr>
          <w:p w:rsidR="003E136A" w:rsidRDefault="003E136A" w:rsidP="00F5419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723" w:type="dxa"/>
            <w:tcBorders>
              <w:top w:val="nil"/>
            </w:tcBorders>
            <w:vAlign w:val="bottom"/>
          </w:tcPr>
          <w:p w:rsidR="003E136A" w:rsidRDefault="003E136A" w:rsidP="00F5419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</w:tr>
      <w:tr w:rsidR="003E136A" w:rsidTr="003E136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left w:val="nil"/>
            </w:tcBorders>
          </w:tcPr>
          <w:p w:rsidR="003E136A" w:rsidRDefault="003E136A" w:rsidP="001447ED">
            <w:pPr>
              <w:pStyle w:val="Tabletext"/>
            </w:pPr>
            <w:r>
              <w:t>Lwjgl_util.jar</w:t>
            </w:r>
          </w:p>
        </w:tc>
        <w:tc>
          <w:tcPr>
            <w:tcW w:w="1394" w:type="dxa"/>
          </w:tcPr>
          <w:p w:rsidR="003E136A" w:rsidRDefault="003E136A" w:rsidP="001447E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Lwjgl util</w:t>
            </w:r>
          </w:p>
        </w:tc>
        <w:tc>
          <w:tcPr>
            <w:tcW w:w="4723" w:type="dxa"/>
          </w:tcPr>
          <w:p w:rsidR="003E136A" w:rsidRDefault="003E136A" w:rsidP="00F5419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as main</w:t>
            </w:r>
            <w:r w:rsidR="00E00FF9">
              <w:t xml:space="preserve"> and is located inside the zip file</w:t>
            </w:r>
          </w:p>
        </w:tc>
      </w:tr>
      <w:tr w:rsidR="003E136A" w:rsidTr="003E136A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left w:val="nil"/>
            </w:tcBorders>
          </w:tcPr>
          <w:p w:rsidR="003E136A" w:rsidRDefault="003E136A">
            <w:pPr>
              <w:pStyle w:val="Tabletext"/>
            </w:pPr>
            <w:r>
              <w:t>Slick – util.jar library only</w:t>
            </w:r>
          </w:p>
        </w:tc>
        <w:tc>
          <w:tcPr>
            <w:tcW w:w="1394" w:type="dxa"/>
          </w:tcPr>
          <w:p w:rsidR="003E136A" w:rsidRDefault="003E136A" w:rsidP="001447E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Slick texturing</w:t>
            </w:r>
          </w:p>
        </w:tc>
        <w:tc>
          <w:tcPr>
            <w:tcW w:w="4723" w:type="dxa"/>
          </w:tcPr>
          <w:p w:rsidR="003E136A" w:rsidRDefault="003E136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47ED">
              <w:t>http://slick.ninjacave.com/slick-util/</w:t>
            </w:r>
          </w:p>
        </w:tc>
      </w:tr>
      <w:tr w:rsidR="003E136A" w:rsidTr="003E136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left w:val="nil"/>
            </w:tcBorders>
          </w:tcPr>
          <w:p w:rsidR="003E136A" w:rsidRDefault="003E136A" w:rsidP="001447ED">
            <w:pPr>
              <w:pStyle w:val="Tabletext"/>
            </w:pPr>
            <w:r>
              <w:t>Lwgl.jar</w:t>
            </w:r>
          </w:p>
        </w:tc>
        <w:tc>
          <w:tcPr>
            <w:tcW w:w="1394" w:type="dxa"/>
          </w:tcPr>
          <w:p w:rsidR="003E136A" w:rsidRDefault="003E136A" w:rsidP="001447E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Lwjgl main</w:t>
            </w:r>
          </w:p>
        </w:tc>
        <w:tc>
          <w:tcPr>
            <w:tcW w:w="4723" w:type="dxa"/>
          </w:tcPr>
          <w:p w:rsidR="003E136A" w:rsidRDefault="003E136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9A">
              <w:t>https://sourceforge.net/projects/java-game-lib/files/Official%20Releases/LWJGL%202.9.3/lwjgl-2.9.3.zip/download</w:t>
            </w:r>
          </w:p>
        </w:tc>
      </w:tr>
    </w:tbl>
    <w:p w:rsidR="00907CBB" w:rsidRDefault="00F5419A" w:rsidP="00B55F12">
      <w:pPr>
        <w:pStyle w:val="Heading2"/>
      </w:pPr>
      <w:r>
        <w:t>Files included</w:t>
      </w:r>
    </w:p>
    <w:p w:rsidR="00907CBB" w:rsidRDefault="00F5419A">
      <w:r>
        <w:t>All these files are included in the lib folder in the project source</w:t>
      </w:r>
    </w:p>
    <w:p w:rsidR="00907CBB" w:rsidRDefault="00F5419A">
      <w:pPr>
        <w:pStyle w:val="Heading3"/>
      </w:pPr>
      <w:r>
        <w:t>natives</w:t>
      </w:r>
    </w:p>
    <w:p w:rsidR="00907CBB" w:rsidRDefault="00F5419A">
      <w:pPr>
        <w:pStyle w:val="ListBullet"/>
      </w:pPr>
      <w:r>
        <w:t xml:space="preserve">All natives are included for the project in the </w:t>
      </w:r>
      <w:r w:rsidR="0096054F">
        <w:t>lib/</w:t>
      </w:r>
      <w:r>
        <w:t>natives folder</w:t>
      </w:r>
    </w:p>
    <w:p w:rsidR="00907CBB" w:rsidRDefault="00F5419A">
      <w:pPr>
        <w:pStyle w:val="Heading3"/>
      </w:pPr>
      <w:r>
        <w:t xml:space="preserve">all natives will need to be asinged to lwjgl.jar file </w:t>
      </w:r>
    </w:p>
    <w:p w:rsidR="003C185C" w:rsidRDefault="003C185C" w:rsidP="003C185C">
      <w:r>
        <w:rPr>
          <w:noProof/>
          <w:lang w:eastAsia="en-US"/>
        </w:rPr>
        <w:drawing>
          <wp:inline distT="0" distB="0" distL="0" distR="0" wp14:anchorId="4AEEF4A8" wp14:editId="75F1E488">
            <wp:extent cx="5943600" cy="3641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85C" w:rsidRDefault="003C185C" w:rsidP="003C185C"/>
    <w:p w:rsidR="00907CBB" w:rsidRDefault="003C185C" w:rsidP="003C185C">
      <w:r>
        <w:t>If you import this p</w:t>
      </w:r>
      <w:r w:rsidR="0096054F">
        <w:t>roject or clone it from the Git</w:t>
      </w:r>
      <w:r>
        <w:t>hub repository the natives</w:t>
      </w:r>
      <w:r w:rsidR="0096054F">
        <w:t xml:space="preserve"> and</w:t>
      </w:r>
      <w:r>
        <w:t xml:space="preserve"> all ref libs will be in place for you</w:t>
      </w:r>
      <w:r w:rsidR="0096054F">
        <w:t>,</w:t>
      </w:r>
      <w:r>
        <w:t xml:space="preserve"> or if you clone it</w:t>
      </w:r>
      <w:r w:rsidR="0096054F">
        <w:t>,</w:t>
      </w:r>
      <w:r>
        <w:t xml:space="preserve"> and then import the project from the .zip file.</w:t>
      </w:r>
    </w:p>
    <w:p w:rsidR="0096054F" w:rsidRDefault="0096054F" w:rsidP="0096054F">
      <w:pPr>
        <w:pStyle w:val="Heading2"/>
      </w:pPr>
      <w:r>
        <w:t>Core gameply</w:t>
      </w:r>
    </w:p>
    <w:p w:rsidR="0096054F" w:rsidRDefault="0096054F" w:rsidP="0096054F">
      <w:r>
        <w:t>The game is mostly based on the ever popular game Bloons Tower Defense created by Ninja Kiwi</w:t>
      </w:r>
    </w:p>
    <w:p w:rsidR="0096054F" w:rsidRDefault="0096054F" w:rsidP="0096054F">
      <w:r>
        <w:t xml:space="preserve">The game reflects some of the concepts presented by its predecessor in which it has: </w:t>
      </w:r>
    </w:p>
    <w:p w:rsidR="0096054F" w:rsidRDefault="0096054F" w:rsidP="0096054F">
      <w:pPr>
        <w:pStyle w:val="ListParagraph"/>
        <w:numPr>
          <w:ilvl w:val="0"/>
          <w:numId w:val="12"/>
        </w:numPr>
      </w:pPr>
      <w:r>
        <w:t>Place able towers which have different strengths and abilities.</w:t>
      </w:r>
    </w:p>
    <w:p w:rsidR="0096054F" w:rsidRDefault="0096054F" w:rsidP="0096054F">
      <w:pPr>
        <w:pStyle w:val="ListParagraph"/>
        <w:numPr>
          <w:ilvl w:val="0"/>
          <w:numId w:val="12"/>
        </w:numPr>
      </w:pPr>
      <w:r>
        <w:t>A system in which you may create your own map and paths for the balloons to travel on.</w:t>
      </w:r>
    </w:p>
    <w:p w:rsidR="0096054F" w:rsidRDefault="0096054F" w:rsidP="0096054F">
      <w:pPr>
        <w:pStyle w:val="ListParagraph"/>
        <w:numPr>
          <w:ilvl w:val="1"/>
          <w:numId w:val="12"/>
        </w:numPr>
      </w:pPr>
      <w:r>
        <w:t>There are some know issues that may affect the gameplay experience (listed later in this document).</w:t>
      </w:r>
    </w:p>
    <w:p w:rsidR="0096054F" w:rsidRDefault="0096054F" w:rsidP="0096054F">
      <w:pPr>
        <w:pStyle w:val="ListParagraph"/>
        <w:numPr>
          <w:ilvl w:val="0"/>
          <w:numId w:val="12"/>
        </w:numPr>
      </w:pPr>
      <w:r>
        <w:t>A loading screen (Its just there for help with future development, more on this later)</w:t>
      </w:r>
    </w:p>
    <w:p w:rsidR="0096054F" w:rsidRDefault="0096054F" w:rsidP="0096054F">
      <w:pPr>
        <w:pStyle w:val="ListParagraph"/>
        <w:numPr>
          <w:ilvl w:val="0"/>
          <w:numId w:val="12"/>
        </w:numPr>
      </w:pPr>
      <w:r>
        <w:t>Ability to create custom towers (for now it is only possible through editing the source).</w:t>
      </w:r>
    </w:p>
    <w:p w:rsidR="0096054F" w:rsidRPr="0096054F" w:rsidRDefault="0096054F" w:rsidP="0096054F">
      <w:pPr>
        <w:pStyle w:val="ListParagraph"/>
        <w:numPr>
          <w:ilvl w:val="0"/>
          <w:numId w:val="12"/>
        </w:numPr>
      </w:pPr>
      <w:r>
        <w:t>Different balloon types with different heath and speeds.</w:t>
      </w:r>
    </w:p>
    <w:p w:rsidR="00907CBB" w:rsidRDefault="004063B3">
      <w:pPr>
        <w:pStyle w:val="Heading3"/>
      </w:pPr>
      <w:sdt>
        <w:sdtPr>
          <w:alias w:val="Enter subheading:"/>
          <w:tag w:val="Enter subheading:"/>
          <w:id w:val="857237801"/>
          <w:placeholder>
            <w:docPart w:val="DB2F666C2C0047578B132BA91A1522B5"/>
          </w:placeholder>
          <w:temporary/>
          <w:showingPlcHdr/>
          <w15:appearance w15:val="hidden"/>
        </w:sdtPr>
        <w:sdtEndPr/>
        <w:sdtContent>
          <w:r w:rsidR="00495232">
            <w:t>Potential exceptions and problems</w:t>
          </w:r>
        </w:sdtContent>
      </w:sdt>
    </w:p>
    <w:p w:rsidR="00907CBB" w:rsidRDefault="00266430">
      <w:pPr>
        <w:pStyle w:val="ListBullet"/>
      </w:pPr>
      <w:r>
        <w:t>Though my expectations were merely reached through some of the implementation of concepts that produced high end game design (i.e. multi-threading though I could not find a place to use this at, more on this later).</w:t>
      </w:r>
    </w:p>
    <w:p w:rsidR="00266430" w:rsidRDefault="00266430">
      <w:pPr>
        <w:pStyle w:val="ListBullet"/>
      </w:pPr>
      <w:r>
        <w:t>Some computers may not be able to handle the calculations required in this game if there is a medium amount of load on the system, caused by background tasks like Chrome and Photoshop.</w:t>
      </w:r>
    </w:p>
    <w:p w:rsidR="00907CBB" w:rsidRDefault="00502E7B" w:rsidP="003E136A">
      <w:pPr>
        <w:pStyle w:val="ListBullet"/>
      </w:pPr>
      <w:r>
        <w:t xml:space="preserve"> </w:t>
      </w:r>
      <w:r w:rsidR="003E136A">
        <w:t xml:space="preserve">Sometimes the towers will glitch and not shoot the balloons </w:t>
      </w:r>
    </w:p>
    <w:p w:rsidR="003E136A" w:rsidRDefault="003E136A" w:rsidP="003E136A">
      <w:pPr>
        <w:pStyle w:val="ListBullet"/>
        <w:numPr>
          <w:ilvl w:val="0"/>
          <w:numId w:val="0"/>
        </w:numPr>
        <w:ind w:left="720"/>
      </w:pPr>
    </w:p>
    <w:p w:rsidR="00907CBB" w:rsidRDefault="003E136A" w:rsidP="00913AE4">
      <w:pPr>
        <w:pStyle w:val="Heading3"/>
      </w:pPr>
      <w:r>
        <w:t>Changes made from initial project outline</w:t>
      </w:r>
    </w:p>
    <w:p w:rsidR="00907CBB" w:rsidRDefault="003E136A">
      <w:r>
        <w:t>In the following table, I have listed all the changes I have made to the project since the initial outline</w:t>
      </w:r>
    </w:p>
    <w:p w:rsidR="006142BC" w:rsidRDefault="006142BC"/>
    <w:p w:rsidR="006142BC" w:rsidRDefault="006142BC"/>
    <w:p w:rsidR="006142BC" w:rsidRDefault="006142BC"/>
    <w:p w:rsidR="006142BC" w:rsidRDefault="006142BC"/>
    <w:p w:rsidR="006142BC" w:rsidRDefault="006142BC"/>
    <w:p w:rsidR="006142BC" w:rsidRDefault="006142BC"/>
    <w:p w:rsidR="006142BC" w:rsidRDefault="006142BC"/>
    <w:p w:rsidR="006142BC" w:rsidRDefault="006142BC"/>
    <w:p w:rsidR="006142BC" w:rsidRDefault="006142BC"/>
    <w:p w:rsidR="006142BC" w:rsidRDefault="006142BC"/>
    <w:p w:rsidR="006142BC" w:rsidRDefault="006142BC"/>
    <w:p w:rsidR="00146021" w:rsidRDefault="00146021">
      <w:pPr>
        <w:pStyle w:val="Heading2"/>
      </w:pPr>
      <w:r>
        <w:lastRenderedPageBreak/>
        <w:t>Classes</w:t>
      </w:r>
    </w:p>
    <w:p w:rsidR="006142BC" w:rsidRDefault="006142BC" w:rsidP="006142BC">
      <w:pPr>
        <w:pStyle w:val="Heading3"/>
      </w:pPr>
      <w:r>
        <w:t>Package: balloonsTowerdefence</w:t>
      </w:r>
    </w:p>
    <w:p w:rsidR="006142BC" w:rsidRPr="006142BC" w:rsidRDefault="006142BC" w:rsidP="006142BC"/>
    <w:p w:rsidR="00146021" w:rsidRDefault="001F7C5E" w:rsidP="00146021">
      <w:pPr>
        <w:pStyle w:val="ListParagraph"/>
        <w:numPr>
          <w:ilvl w:val="0"/>
          <w:numId w:val="13"/>
        </w:numPr>
      </w:pPr>
      <w:hyperlink w:anchor="balloonjava" w:history="1">
        <w:r w:rsidR="006142BC" w:rsidRPr="001F7C5E">
          <w:rPr>
            <w:rStyle w:val="Hyperlink"/>
          </w:rPr>
          <w:t>Ballo</w:t>
        </w:r>
        <w:r w:rsidR="006142BC" w:rsidRPr="001F7C5E">
          <w:rPr>
            <w:rStyle w:val="Hyperlink"/>
          </w:rPr>
          <w:t>o</w:t>
        </w:r>
        <w:r w:rsidR="006142BC" w:rsidRPr="001F7C5E">
          <w:rPr>
            <w:rStyle w:val="Hyperlink"/>
          </w:rPr>
          <w:t>n.java</w:t>
        </w:r>
      </w:hyperlink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BalloonBlue.java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BalloonRed.java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Dart.java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DartLazer.java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DartNinjaStar.java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DartNormal.java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DartType.java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Entity.java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Explosion.java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Floor.java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FloorGrid.java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FloorType.java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Game.java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HighScore.java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Instructions.java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Leaderboard.java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LevelEditor.java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MainMenu.java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MakeFrame.java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MonkeyTower.java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MonkeyTowerDartMonkey.java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MonkeyTowerIceMonkey.java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MonkeyTowerNinjaMonkey.java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MonkeyTowerSuperMonkey.java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MonkeyTowerType.java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Player.java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Round.java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RoundManager.java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SplashScreenLoading.java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StartGame.java</w:t>
      </w:r>
    </w:p>
    <w:p w:rsidR="006142BC" w:rsidRDefault="006142BC" w:rsidP="00146021">
      <w:pPr>
        <w:pStyle w:val="ListParagraph"/>
        <w:numPr>
          <w:ilvl w:val="0"/>
          <w:numId w:val="13"/>
        </w:numPr>
      </w:pPr>
      <w:r>
        <w:t>TestScreen.java</w:t>
      </w:r>
    </w:p>
    <w:p w:rsidR="006142BC" w:rsidRDefault="006142BC" w:rsidP="006142BC">
      <w:pPr>
        <w:pStyle w:val="ListParagraph"/>
        <w:numPr>
          <w:ilvl w:val="0"/>
          <w:numId w:val="13"/>
        </w:numPr>
      </w:pPr>
      <w:r>
        <w:t>TurningPoint.java</w:t>
      </w:r>
    </w:p>
    <w:p w:rsidR="006142BC" w:rsidRDefault="006142BC" w:rsidP="006142BC"/>
    <w:p w:rsidR="006142BC" w:rsidRDefault="006142BC" w:rsidP="006142BC">
      <w:pPr>
        <w:pStyle w:val="Heading3"/>
      </w:pPr>
      <w:r>
        <w:t xml:space="preserve">Package: </w:t>
      </w:r>
      <w:r>
        <w:t>handlers</w:t>
      </w:r>
    </w:p>
    <w:p w:rsidR="006142BC" w:rsidRDefault="006142BC" w:rsidP="006142BC">
      <w:pPr>
        <w:pStyle w:val="ListParagraph"/>
        <w:numPr>
          <w:ilvl w:val="0"/>
          <w:numId w:val="14"/>
        </w:numPr>
      </w:pPr>
      <w:r>
        <w:t>Informal.java</w:t>
      </w:r>
    </w:p>
    <w:p w:rsidR="006142BC" w:rsidRDefault="006142BC" w:rsidP="006142BC">
      <w:pPr>
        <w:pStyle w:val="ListParagraph"/>
        <w:numPr>
          <w:ilvl w:val="0"/>
          <w:numId w:val="14"/>
        </w:numPr>
      </w:pPr>
      <w:r>
        <w:t>Error.java</w:t>
      </w:r>
    </w:p>
    <w:p w:rsidR="006142BC" w:rsidRDefault="006142BC" w:rsidP="006142BC"/>
    <w:p w:rsidR="006142BC" w:rsidRDefault="006142BC" w:rsidP="006142BC"/>
    <w:p w:rsidR="006142BC" w:rsidRDefault="006142BC" w:rsidP="006142BC">
      <w:pPr>
        <w:pStyle w:val="Heading3"/>
      </w:pPr>
      <w:r>
        <w:lastRenderedPageBreak/>
        <w:t xml:space="preserve">Package: </w:t>
      </w:r>
      <w:r>
        <w:t>other</w:t>
      </w:r>
    </w:p>
    <w:p w:rsidR="006142BC" w:rsidRDefault="006142BC" w:rsidP="006142BC">
      <w:pPr>
        <w:pStyle w:val="ListParagraph"/>
        <w:numPr>
          <w:ilvl w:val="0"/>
          <w:numId w:val="15"/>
        </w:numPr>
      </w:pPr>
      <w:r>
        <w:t>DrawInFrame.java</w:t>
      </w:r>
    </w:p>
    <w:p w:rsidR="006142BC" w:rsidRDefault="006142BC" w:rsidP="006142BC">
      <w:pPr>
        <w:pStyle w:val="ListParagraph"/>
        <w:numPr>
          <w:ilvl w:val="0"/>
          <w:numId w:val="15"/>
        </w:numPr>
      </w:pPr>
      <w:r>
        <w:t>ImageTools.java</w:t>
      </w:r>
    </w:p>
    <w:p w:rsidR="006142BC" w:rsidRDefault="006142BC" w:rsidP="006142BC">
      <w:pPr>
        <w:pStyle w:val="ListParagraph"/>
        <w:numPr>
          <w:ilvl w:val="0"/>
          <w:numId w:val="15"/>
        </w:numPr>
      </w:pPr>
      <w:r>
        <w:t>LevelToolKit.java</w:t>
      </w:r>
    </w:p>
    <w:p w:rsidR="006142BC" w:rsidRDefault="006142BC" w:rsidP="006142BC">
      <w:pPr>
        <w:pStyle w:val="ListParagraph"/>
        <w:numPr>
          <w:ilvl w:val="0"/>
          <w:numId w:val="15"/>
        </w:numPr>
      </w:pPr>
      <w:r>
        <w:t>Sprite.java</w:t>
      </w:r>
    </w:p>
    <w:p w:rsidR="006142BC" w:rsidRDefault="000E45D8" w:rsidP="006142BC">
      <w:pPr>
        <w:pStyle w:val="ListParagraph"/>
        <w:numPr>
          <w:ilvl w:val="0"/>
          <w:numId w:val="15"/>
        </w:numPr>
      </w:pPr>
      <w:r>
        <w:t>StateManager.java</w:t>
      </w:r>
    </w:p>
    <w:p w:rsidR="000E45D8" w:rsidRPr="006142BC" w:rsidRDefault="000E45D8" w:rsidP="006142BC">
      <w:pPr>
        <w:pStyle w:val="ListParagraph"/>
        <w:numPr>
          <w:ilvl w:val="0"/>
          <w:numId w:val="15"/>
        </w:numPr>
      </w:pPr>
      <w:r>
        <w:t>Timer.java</w:t>
      </w:r>
    </w:p>
    <w:p w:rsidR="006142BC" w:rsidRPr="006142BC" w:rsidRDefault="006142BC" w:rsidP="006142BC"/>
    <w:p w:rsidR="00FB057B" w:rsidRDefault="00FB057B" w:rsidP="00FB057B">
      <w:pPr>
        <w:pStyle w:val="Heading3"/>
      </w:pPr>
      <w:r>
        <w:t xml:space="preserve">Package: </w:t>
      </w:r>
      <w:r>
        <w:t>userInterface</w:t>
      </w:r>
    </w:p>
    <w:p w:rsidR="00FB057B" w:rsidRDefault="00FB057B" w:rsidP="00FB057B">
      <w:pPr>
        <w:pStyle w:val="ListParagraph"/>
        <w:numPr>
          <w:ilvl w:val="0"/>
          <w:numId w:val="16"/>
        </w:numPr>
      </w:pPr>
      <w:r>
        <w:t>Button.java</w:t>
      </w:r>
    </w:p>
    <w:p w:rsidR="00FB057B" w:rsidRDefault="00FB057B" w:rsidP="00FB057B">
      <w:pPr>
        <w:pStyle w:val="ListParagraph"/>
        <w:numPr>
          <w:ilvl w:val="0"/>
          <w:numId w:val="16"/>
        </w:numPr>
      </w:pPr>
      <w:r>
        <w:t>Image.java</w:t>
      </w:r>
    </w:p>
    <w:p w:rsidR="00FB057B" w:rsidRDefault="00FB057B" w:rsidP="00FB057B">
      <w:pPr>
        <w:pStyle w:val="ListParagraph"/>
        <w:numPr>
          <w:ilvl w:val="0"/>
          <w:numId w:val="16"/>
        </w:numPr>
      </w:pPr>
      <w:r>
        <w:t>Label.java</w:t>
      </w:r>
    </w:p>
    <w:p w:rsidR="00FB057B" w:rsidRDefault="00FB057B" w:rsidP="00FB057B">
      <w:pPr>
        <w:pStyle w:val="ListParagraph"/>
        <w:numPr>
          <w:ilvl w:val="0"/>
          <w:numId w:val="16"/>
        </w:numPr>
      </w:pPr>
      <w:r>
        <w:t>ProgressBar.java</w:t>
      </w:r>
    </w:p>
    <w:p w:rsidR="00FB057B" w:rsidRDefault="00FB057B" w:rsidP="00FB057B">
      <w:pPr>
        <w:pStyle w:val="ListParagraph"/>
        <w:numPr>
          <w:ilvl w:val="0"/>
          <w:numId w:val="16"/>
        </w:numPr>
      </w:pPr>
      <w:r>
        <w:t>Slider.java</w:t>
      </w:r>
    </w:p>
    <w:p w:rsidR="00FB057B" w:rsidRPr="00FB057B" w:rsidRDefault="00FB057B" w:rsidP="00FB057B">
      <w:pPr>
        <w:pStyle w:val="ListParagraph"/>
        <w:numPr>
          <w:ilvl w:val="0"/>
          <w:numId w:val="16"/>
        </w:numPr>
      </w:pPr>
      <w:r>
        <w:t>UserInterFace.java</w:t>
      </w:r>
    </w:p>
    <w:p w:rsidR="00146021" w:rsidRPr="00146021" w:rsidRDefault="00146021" w:rsidP="00146021"/>
    <w:p w:rsidR="00907CBB" w:rsidRDefault="00FB057B">
      <w:pPr>
        <w:pStyle w:val="Heading2"/>
      </w:pPr>
      <w:r>
        <w:t>Goals</w:t>
      </w:r>
    </w:p>
    <w:p w:rsidR="00907CBB" w:rsidRDefault="00FB057B">
      <w:pPr>
        <w:pStyle w:val="Heading3"/>
      </w:pPr>
      <w:r>
        <w:t>completed</w:t>
      </w:r>
    </w:p>
    <w:p w:rsidR="00907CBB" w:rsidRDefault="00FB057B" w:rsidP="00FB057B">
      <w:pPr>
        <w:pStyle w:val="ListParagraph"/>
        <w:numPr>
          <w:ilvl w:val="0"/>
          <w:numId w:val="17"/>
        </w:numPr>
      </w:pPr>
      <w:r>
        <w:t>Make place able towers</w:t>
      </w:r>
    </w:p>
    <w:p w:rsidR="00FB057B" w:rsidRDefault="00FB057B" w:rsidP="00FB057B">
      <w:pPr>
        <w:pStyle w:val="ListParagraph"/>
        <w:numPr>
          <w:ilvl w:val="0"/>
          <w:numId w:val="17"/>
        </w:numPr>
      </w:pPr>
      <w:r>
        <w:t xml:space="preserve">Make a level editor </w:t>
      </w:r>
    </w:p>
    <w:p w:rsidR="00FB057B" w:rsidRDefault="00FB057B" w:rsidP="00FB057B">
      <w:pPr>
        <w:pStyle w:val="ListParagraph"/>
        <w:numPr>
          <w:ilvl w:val="0"/>
          <w:numId w:val="17"/>
        </w:numPr>
      </w:pPr>
      <w:r>
        <w:t>An algorithm to traverse a path</w:t>
      </w:r>
    </w:p>
    <w:p w:rsidR="00FB057B" w:rsidRDefault="00FB057B" w:rsidP="00FB057B">
      <w:pPr>
        <w:pStyle w:val="ListParagraph"/>
        <w:numPr>
          <w:ilvl w:val="0"/>
          <w:numId w:val="17"/>
        </w:numPr>
      </w:pPr>
      <w:r>
        <w:t>Basic framework for user interface and game mechanics</w:t>
      </w:r>
    </w:p>
    <w:p w:rsidR="00907CBB" w:rsidRDefault="00FB057B">
      <w:pPr>
        <w:pStyle w:val="Heading3"/>
      </w:pPr>
      <w:r>
        <w:t>Unfinished</w:t>
      </w:r>
    </w:p>
    <w:p w:rsidR="00FB057B" w:rsidRDefault="00FB057B" w:rsidP="00FB057B">
      <w:pPr>
        <w:pStyle w:val="ListParagraph"/>
        <w:numPr>
          <w:ilvl w:val="0"/>
          <w:numId w:val="18"/>
        </w:numPr>
      </w:pPr>
      <w:r>
        <w:t>Leader boards and user saving</w:t>
      </w:r>
    </w:p>
    <w:p w:rsidR="00FB057B" w:rsidRDefault="00FB057B" w:rsidP="00FB057B">
      <w:pPr>
        <w:pStyle w:val="ListParagraph"/>
        <w:numPr>
          <w:ilvl w:val="0"/>
          <w:numId w:val="18"/>
        </w:numPr>
      </w:pPr>
      <w:r>
        <w:t>Select map screen</w:t>
      </w:r>
    </w:p>
    <w:p w:rsidR="00896CDB" w:rsidRDefault="00FB057B" w:rsidP="00896CDB">
      <w:pPr>
        <w:pStyle w:val="ListParagraph"/>
        <w:numPr>
          <w:ilvl w:val="0"/>
          <w:numId w:val="18"/>
        </w:numPr>
      </w:pPr>
      <w:r>
        <w:t>Select difficulty/game mode screen</w:t>
      </w:r>
    </w:p>
    <w:p w:rsidR="00896CDB" w:rsidRDefault="00896CDB" w:rsidP="00896CDB">
      <w:r>
        <w:br w:type="page"/>
      </w:r>
    </w:p>
    <w:p w:rsidR="00896CDB" w:rsidRDefault="00896CDB" w:rsidP="00896CDB"/>
    <w:p w:rsidR="00896CDB" w:rsidRDefault="00896CDB" w:rsidP="00896CDB">
      <w:r>
        <w:rPr>
          <w:noProof/>
        </w:rPr>
        <mc:AlternateContent>
          <mc:Choice Requires="wpg">
            <w:drawing>
              <wp:anchor distT="0" distB="0" distL="228600" distR="2286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3252476</wp:posOffset>
                </wp:positionV>
                <wp:extent cx="3218688" cy="2029968"/>
                <wp:effectExtent l="0" t="0" r="1270" b="0"/>
                <wp:wrapSquare wrapText="bothSides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8688" cy="2029968"/>
                          <a:chOff x="0" y="0"/>
                          <a:chExt cx="3218688" cy="202876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0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237927" y="399550"/>
                            <a:ext cx="2978150" cy="5457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6CDB" w:rsidRDefault="00896CDB">
                              <w:pPr>
                                <w:ind w:left="504"/>
                                <w:jc w:val="right"/>
                                <w:rPr>
                                  <w:smallCaps/>
                                  <w:color w:val="DD8047" w:themeColor="accent2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smallCaps/>
                                  <w:color w:val="DD8047" w:themeColor="accent2"/>
                                  <w:sz w:val="28"/>
                                  <w:szCs w:val="28"/>
                                </w:rPr>
                                <w:t>CLASS METHOD DOCUMENTATION</w:t>
                              </w:r>
                            </w:p>
                            <w:p w:rsidR="00896CDB" w:rsidRDefault="00896CDB">
                              <w:pPr>
                                <w:pStyle w:val="NoSpacing"/>
                                <w:ind w:left="360"/>
                                <w:jc w:val="right"/>
                                <w:rPr>
                                  <w:color w:val="94B6D2" w:themeColor="accen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3" o:spid="_x0000_s1026" style="position:absolute;left:0;text-align:left;margin-left:0;margin-top:256.1pt;width:253.45pt;height:159.85pt;z-index:251660288;mso-wrap-distance-left:18pt;mso-wrap-distance-right:18pt;mso-position-horizontal:center;mso-position-horizontal-relative:page;mso-position-vertical-relative:page;mso-width-relative:margin;mso-height-relative:margin" coordsize="32186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">
                <v:rect id="Rectangle 174" o:spid="_x0000_s1027" style="position:absolute;width:32186;height:2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hT1cUA&#10;AADcAAAADwAAAGRycy9kb3ducmV2LnhtbERP22rCQBB9F/yHZYS+FN1UrA3RVUqLUKkI9UJeh+yY&#10;BLOzaXbV6Nd3C4JvczjXmc5bU4kzNa60rOBlEIEgzqwuOVew2y76MQjnkTVWlknBlRzMZ93OFBNt&#10;L/xD543PRQhhl6CCwvs6kdJlBRl0A1sTB+5gG4M+wCaXusFLCDeVHEbRWBosOTQUWNNHQdlxczIK&#10;fkcxL3ffw/HKH9LbLd0/b18/10o99dr3CQhPrX+I7+4vHea/jeD/mXCB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yFPVxQAAANwAAAAPAAAAAAAAAAAAAAAAAJgCAABkcnMv&#10;ZG93bnJldi54bWxQSwUGAAAAAAQABAD1AAAAigMAAAAA&#10;" fillcolor="white [3212]" stroked="f" strokeweight="1pt">
                  <v:fill opacity="0"/>
                </v:rect>
                <v:group id="Group 175" o:spid="_x0000_s1028" style="position:absolute;top:190;width:22494;height:8321" coordorigin="2286" coordsize="14721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shape id="Rectangle 10" o:spid="_x0000_s1029" style="position:absolute;left:2286;width:14662;height:10122;visibility:visible;mso-wrap-style:square;v-text-anchor:middle" coordsize="2240281,822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jJ8MQA&#10;AADcAAAADwAAAGRycy9kb3ducmV2LnhtbERP22rCQBB9L/Qflin4UurGCklJXUVKCwoKXkqfp9lp&#10;NpidTbOriX/vCoJvczjXmcx6W4sTtb5yrGA0TEAQF05XXCr43n+9vIHwAVlj7ZgUnMnDbPr4MMFc&#10;u463dNqFUsQQ9jkqMCE0uZS+MGTRD11DHLk/11oMEbal1C12MdzW8jVJUmmx4thgsKEPQ8Vhd7QK&#10;Pn/Xy//R86rbppvxYb7JbGbNj1KDp37+DiJQH+7im3uh4/wshesz8QI5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IyfDEAAAA3AAAAA8AAAAAAAAAAAAAAAAAmAIAAGRycy9k&#10;b3ducmV2LnhtbFBLBQYAAAAABAAEAPUAAACJAwAAAAA=&#10;" path="m,l2240281,,1659256,222885,,822960,,xe" fillcolor="#94b6d2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SzQMEA&#10;AADcAAAADwAAAGRycy9kb3ducmV2LnhtbERPS4vCMBC+L/gfwgheFk1XWCvVKLIgeNrFB56HZmyK&#10;zaQ0sen++82C4G0+vuest4NtRE+drx0r+JhlIIhLp2uuFFzO++kShA/IGhvHpOCXPGw3o7c1FtpF&#10;PlJ/CpVIIewLVGBCaAspfWnIop+5ljhxN9dZDAl2ldQdxhRuGznPsoW0WHNqMNjSl6HyfnpYBe8t&#10;5cvz97U0976Pn/onVrdHVGoyHnYrEIGG8BI/3Qed5uc5/D+TLp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Es0DBAAAA3AAAAA8AAAAAAAAAAAAAAAAAmAIAAGRycy9kb3du&#10;cmV2LnhtbFBLBQYAAAAABAAEAPUAAACGAwAAAAA=&#10;" stroked="f" strokeweight="1pt">
                    <v:fill r:id="rId11" o:title="" recolor="t" rotate="t" type="frame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8" o:spid="_x0000_s1031" type="#_x0000_t202" style="position:absolute;left:2379;top:3995;width:29781;height:5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PF38IA&#10;AADcAAAADwAAAGRycy9kb3ducmV2LnhtbESPzW4CMQyE75V4h8hI3Eq2lWjRloAqBAKO5eduEnd3&#10;xcZZJSksb18fkLjZmvHM59mi9626UkxNYANv4wIUsQ2u4crA8bB+nYJKGdlhG5gM3CnBYj54mWHp&#10;wo1/6LrPlZIQTiUaqHPuSq2TrcljGoeOWLTfED1mWWOlXcSbhPtWvxfFh/bYsDTU2NGyJnvZ/3kD&#10;6bTdTVeWXTxNdsfJ+cK28BtjRsP++wtUpj4/zY/rrRP8T6GVZ2QCP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I8XfwgAAANwAAAAPAAAAAAAAAAAAAAAAAJgCAABkcnMvZG93&#10;bnJldi54bWxQSwUGAAAAAAQABAD1AAAAhwMAAAAA&#10;" filled="f" stroked="f" strokeweight=".5pt">
                  <v:textbox style="mso-fit-shape-to-text:t" inset="3.6pt,7.2pt,0,0">
                    <w:txbxContent>
                      <w:p w:rsidR="00896CDB" w:rsidRDefault="00896CDB">
                        <w:pPr>
                          <w:ind w:left="504"/>
                          <w:jc w:val="right"/>
                          <w:rPr>
                            <w:smallCaps/>
                            <w:color w:val="DD8047" w:themeColor="accent2"/>
                            <w:sz w:val="28"/>
                            <w:szCs w:val="24"/>
                          </w:rPr>
                        </w:pPr>
                        <w:r>
                          <w:rPr>
                            <w:smallCaps/>
                            <w:color w:val="DD8047" w:themeColor="accent2"/>
                            <w:sz w:val="28"/>
                            <w:szCs w:val="28"/>
                          </w:rPr>
                          <w:t>CLASS METHOD DOCUMENTATION</w:t>
                        </w:r>
                      </w:p>
                      <w:p w:rsidR="00896CDB" w:rsidRDefault="00896CDB">
                        <w:pPr>
                          <w:pStyle w:val="NoSpacing"/>
                          <w:ind w:left="360"/>
                          <w:jc w:val="right"/>
                          <w:rPr>
                            <w:color w:val="94B6D2" w:themeColor="accen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>
        <w:br w:type="page"/>
      </w:r>
    </w:p>
    <w:p w:rsidR="00907CBB" w:rsidRDefault="000A40F9" w:rsidP="00E00FF9">
      <w:pPr>
        <w:pStyle w:val="Title"/>
      </w:pPr>
      <w:bookmarkStart w:id="1" w:name="balloonjava"/>
      <w:bookmarkEnd w:id="1"/>
      <w:r>
        <w:lastRenderedPageBreak/>
        <w:t>BALLOON.java</w:t>
      </w:r>
    </w:p>
    <w:p w:rsidR="001F7C5E" w:rsidRDefault="001F7C5E" w:rsidP="00E00FF9">
      <w:pPr>
        <w:pStyle w:val="TOCHeading"/>
      </w:pPr>
      <w:r>
        <w:t>Description:</w:t>
      </w:r>
    </w:p>
    <w:p w:rsidR="001F7C5E" w:rsidRDefault="001F7C5E" w:rsidP="00E00FF9">
      <w:pPr>
        <w:ind w:left="720"/>
      </w:pPr>
      <w:r>
        <w:t>This class is the super object of all other balloon classes (BalloonRed etc).</w:t>
      </w:r>
    </w:p>
    <w:p w:rsidR="001F7C5E" w:rsidRPr="001F7C5E" w:rsidRDefault="001F7C5E" w:rsidP="00E00FF9">
      <w:pPr>
        <w:ind w:left="720"/>
      </w:pPr>
      <w:r>
        <w:t>It controls most of the tasks needed to perform for the balloon to render on to the screen and is the heart of the balloon framework.</w:t>
      </w:r>
      <w:r w:rsidR="00E00FF9">
        <w:t xml:space="preserve"> Like movement and health, hits and drawing and most importantly rewarding the player money if the balloon is in fact popped.</w:t>
      </w:r>
    </w:p>
    <w:p w:rsidR="000A40F9" w:rsidRDefault="000A40F9" w:rsidP="000A40F9">
      <w:pPr>
        <w:pStyle w:val="Heading1"/>
      </w:pPr>
      <w:r>
        <w:t>Imports</w:t>
      </w:r>
      <w:r w:rsidR="001F7C5E">
        <w:t>:</w:t>
      </w:r>
    </w:p>
    <w:p w:rsidR="000A40F9" w:rsidRDefault="00334FA2" w:rsidP="001F7C5E">
      <w:pPr>
        <w:pStyle w:val="Heading3"/>
        <w:ind w:left="432"/>
      </w:pPr>
      <w:r>
        <w:rPr>
          <w:rStyle w:val="Heading2Char"/>
        </w:rPr>
        <w:t>STATIC</w:t>
      </w:r>
      <w:r w:rsidR="000A40F9">
        <w:t>:</w:t>
      </w:r>
    </w:p>
    <w:p w:rsidR="000A40F9" w:rsidRDefault="000A40F9" w:rsidP="001F7C5E">
      <w:pPr>
        <w:pStyle w:val="ListParagraph"/>
        <w:numPr>
          <w:ilvl w:val="0"/>
          <w:numId w:val="19"/>
        </w:numPr>
        <w:ind w:left="1152"/>
      </w:pPr>
      <w:r>
        <w:t>other.</w:t>
      </w:r>
      <w:r>
        <w:t>DrawInFrame.DrawQuadWithTexture</w:t>
      </w:r>
    </w:p>
    <w:p w:rsidR="000A40F9" w:rsidRDefault="000A40F9" w:rsidP="001F7C5E">
      <w:pPr>
        <w:pStyle w:val="ListParagraph"/>
        <w:numPr>
          <w:ilvl w:val="0"/>
          <w:numId w:val="19"/>
        </w:numPr>
        <w:ind w:left="1152"/>
      </w:pPr>
      <w:r>
        <w:t>other.</w:t>
      </w:r>
      <w:r>
        <w:t>DrawInFrame.GRID_SQUARE_SIZE</w:t>
      </w:r>
    </w:p>
    <w:p w:rsidR="000A40F9" w:rsidRDefault="000A40F9" w:rsidP="001F7C5E">
      <w:pPr>
        <w:pStyle w:val="ListParagraph"/>
        <w:numPr>
          <w:ilvl w:val="0"/>
          <w:numId w:val="19"/>
        </w:numPr>
        <w:ind w:left="1152"/>
      </w:pPr>
      <w:r>
        <w:t>other.DrawInFrame.HEIGHT</w:t>
      </w:r>
      <w:r>
        <w:t xml:space="preserve">             </w:t>
      </w:r>
    </w:p>
    <w:p w:rsidR="000A40F9" w:rsidRDefault="000A40F9" w:rsidP="001F7C5E">
      <w:pPr>
        <w:pStyle w:val="ListParagraph"/>
        <w:numPr>
          <w:ilvl w:val="0"/>
          <w:numId w:val="19"/>
        </w:numPr>
        <w:ind w:left="1152"/>
      </w:pPr>
      <w:r>
        <w:t>other.DrawInFram</w:t>
      </w:r>
      <w:r>
        <w:t>e.LoadTexture</w:t>
      </w:r>
      <w:r>
        <w:t xml:space="preserve">       </w:t>
      </w:r>
    </w:p>
    <w:p w:rsidR="000A40F9" w:rsidRDefault="000A40F9" w:rsidP="001F7C5E">
      <w:pPr>
        <w:pStyle w:val="ListParagraph"/>
        <w:numPr>
          <w:ilvl w:val="0"/>
          <w:numId w:val="19"/>
        </w:numPr>
        <w:ind w:left="1152"/>
      </w:pPr>
      <w:r>
        <w:t>other.DrawInFrame.WIDTH</w:t>
      </w:r>
      <w:r>
        <w:t xml:space="preserve">              </w:t>
      </w:r>
    </w:p>
    <w:p w:rsidR="000A40F9" w:rsidRDefault="000A40F9" w:rsidP="001F7C5E">
      <w:pPr>
        <w:pStyle w:val="ListParagraph"/>
        <w:numPr>
          <w:ilvl w:val="0"/>
          <w:numId w:val="19"/>
        </w:numPr>
        <w:ind w:left="1152"/>
      </w:pPr>
      <w:r>
        <w:t>other.Timer.Delta</w:t>
      </w:r>
      <w:r>
        <w:t xml:space="preserve">                    </w:t>
      </w:r>
    </w:p>
    <w:p w:rsidR="000A40F9" w:rsidRDefault="000A40F9" w:rsidP="001F7C5E">
      <w:pPr>
        <w:pStyle w:val="Heading2"/>
        <w:ind w:left="432"/>
      </w:pPr>
      <w:r>
        <w:t>NOn-static</w:t>
      </w:r>
    </w:p>
    <w:p w:rsidR="000A40F9" w:rsidRDefault="000A40F9" w:rsidP="001F7C5E">
      <w:pPr>
        <w:pStyle w:val="ListParagraph"/>
        <w:numPr>
          <w:ilvl w:val="0"/>
          <w:numId w:val="20"/>
        </w:numPr>
        <w:ind w:left="1152"/>
      </w:pPr>
      <w:r>
        <w:t xml:space="preserve">java.util.ArrayList        </w:t>
      </w:r>
      <w:r>
        <w:t xml:space="preserve">                              </w:t>
      </w:r>
    </w:p>
    <w:p w:rsidR="000A40F9" w:rsidRDefault="000A40F9" w:rsidP="001F7C5E">
      <w:pPr>
        <w:pStyle w:val="ListParagraph"/>
        <w:numPr>
          <w:ilvl w:val="0"/>
          <w:numId w:val="20"/>
        </w:numPr>
        <w:ind w:left="1152"/>
      </w:pPr>
      <w:r>
        <w:t>o</w:t>
      </w:r>
      <w:r>
        <w:t>rg.newdawn.slick.opengl.Texture</w:t>
      </w:r>
    </w:p>
    <w:p w:rsidR="000A40F9" w:rsidRDefault="00334FA2" w:rsidP="001F7C5E">
      <w:pPr>
        <w:pStyle w:val="Heading3"/>
        <w:ind w:left="432"/>
      </w:pPr>
      <w:r w:rsidRPr="00334FA2">
        <w:rPr>
          <w:rStyle w:val="Heading2Char"/>
        </w:rPr>
        <w:t>IMPLEMENTS</w:t>
      </w:r>
      <w:r w:rsidR="000A40F9">
        <w:t>:</w:t>
      </w:r>
    </w:p>
    <w:p w:rsidR="000A40F9" w:rsidRDefault="000A40F9" w:rsidP="001F7C5E">
      <w:pPr>
        <w:pStyle w:val="ListParagraph"/>
        <w:numPr>
          <w:ilvl w:val="0"/>
          <w:numId w:val="21"/>
        </w:numPr>
        <w:ind w:left="1152"/>
      </w:pPr>
      <w:r>
        <w:t>Entity (Interface)</w:t>
      </w:r>
    </w:p>
    <w:p w:rsidR="000A40F9" w:rsidRDefault="000A40F9" w:rsidP="001F7C5E">
      <w:pPr>
        <w:pStyle w:val="TOCHeading"/>
      </w:pPr>
      <w:r w:rsidRPr="001F7C5E">
        <w:t>Variables</w:t>
      </w:r>
      <w:r>
        <w:t>:</w:t>
      </w:r>
      <w:r>
        <w:br/>
      </w:r>
    </w:p>
    <w:p w:rsidR="000A40F9" w:rsidRDefault="000A40F9" w:rsidP="001F7C5E">
      <w:pPr>
        <w:pStyle w:val="ListParagraph"/>
        <w:numPr>
          <w:ilvl w:val="0"/>
          <w:numId w:val="21"/>
        </w:numPr>
        <w:ind w:left="1152"/>
      </w:pPr>
      <w:r>
        <w:t xml:space="preserve">private static final int MONEY_FOR_KILL = 10;                   </w:t>
      </w:r>
    </w:p>
    <w:p w:rsidR="000A40F9" w:rsidRDefault="000A40F9" w:rsidP="001F7C5E">
      <w:pPr>
        <w:pStyle w:val="ListParagraph"/>
        <w:numPr>
          <w:ilvl w:val="0"/>
          <w:numId w:val="21"/>
        </w:numPr>
        <w:ind w:left="1152"/>
      </w:pPr>
      <w:r>
        <w:t xml:space="preserve">private int width, height, moneyReward, currentTurnPoint;       </w:t>
      </w:r>
    </w:p>
    <w:p w:rsidR="000A40F9" w:rsidRDefault="000A40F9" w:rsidP="001F7C5E">
      <w:pPr>
        <w:pStyle w:val="ListParagraph"/>
        <w:numPr>
          <w:ilvl w:val="0"/>
          <w:numId w:val="21"/>
        </w:numPr>
        <w:ind w:left="1152"/>
      </w:pPr>
      <w:r>
        <w:t>private float speed, x, y, health, startingHealth, hiddenHealth;</w:t>
      </w:r>
    </w:p>
    <w:p w:rsidR="000A40F9" w:rsidRDefault="000A40F9" w:rsidP="001F7C5E">
      <w:pPr>
        <w:pStyle w:val="ListParagraph"/>
        <w:numPr>
          <w:ilvl w:val="0"/>
          <w:numId w:val="21"/>
        </w:numPr>
        <w:ind w:left="1152"/>
      </w:pPr>
      <w:r>
        <w:t xml:space="preserve">private Texture instanceTexture;                                </w:t>
      </w:r>
    </w:p>
    <w:p w:rsidR="000A40F9" w:rsidRDefault="000A40F9" w:rsidP="001F7C5E">
      <w:pPr>
        <w:pStyle w:val="ListParagraph"/>
        <w:numPr>
          <w:ilvl w:val="0"/>
          <w:numId w:val="21"/>
        </w:numPr>
        <w:ind w:left="1152"/>
      </w:pPr>
      <w:r>
        <w:t xml:space="preserve">public BalloonType type;                                        </w:t>
      </w:r>
    </w:p>
    <w:p w:rsidR="000A40F9" w:rsidRDefault="000A40F9" w:rsidP="001F7C5E">
      <w:pPr>
        <w:pStyle w:val="ListParagraph"/>
        <w:numPr>
          <w:ilvl w:val="0"/>
          <w:numId w:val="21"/>
        </w:numPr>
        <w:ind w:left="1152"/>
      </w:pPr>
      <w:r>
        <w:t xml:space="preserve">private Floor startingFloorObject;                              </w:t>
      </w:r>
    </w:p>
    <w:p w:rsidR="000A40F9" w:rsidRDefault="000A40F9" w:rsidP="001F7C5E">
      <w:pPr>
        <w:pStyle w:val="ListParagraph"/>
        <w:numPr>
          <w:ilvl w:val="0"/>
          <w:numId w:val="21"/>
        </w:numPr>
        <w:ind w:left="1152"/>
      </w:pPr>
      <w:r>
        <w:t xml:space="preserve">private boolean first, alive;                                   </w:t>
      </w:r>
    </w:p>
    <w:p w:rsidR="000A40F9" w:rsidRDefault="000A40F9" w:rsidP="001F7C5E">
      <w:pPr>
        <w:pStyle w:val="ListParagraph"/>
        <w:numPr>
          <w:ilvl w:val="0"/>
          <w:numId w:val="21"/>
        </w:numPr>
        <w:ind w:left="1152"/>
      </w:pPr>
      <w:r>
        <w:t xml:space="preserve">private FloorGrid grid;                                         </w:t>
      </w:r>
    </w:p>
    <w:p w:rsidR="000A40F9" w:rsidRDefault="000A40F9" w:rsidP="001F7C5E">
      <w:pPr>
        <w:pStyle w:val="ListParagraph"/>
        <w:numPr>
          <w:ilvl w:val="0"/>
          <w:numId w:val="21"/>
        </w:numPr>
        <w:ind w:left="1152"/>
      </w:pPr>
      <w:r>
        <w:t xml:space="preserve">private boolean calledChangeMoney = false;                      </w:t>
      </w:r>
    </w:p>
    <w:p w:rsidR="000A40F9" w:rsidRDefault="000A40F9" w:rsidP="001F7C5E">
      <w:pPr>
        <w:pStyle w:val="ListParagraph"/>
        <w:numPr>
          <w:ilvl w:val="0"/>
          <w:numId w:val="21"/>
        </w:numPr>
        <w:ind w:left="1152"/>
      </w:pPr>
      <w:r>
        <w:t xml:space="preserve">private ArrayList&lt;TurningPoint&gt; turnigPoints;                   </w:t>
      </w:r>
    </w:p>
    <w:p w:rsidR="000A40F9" w:rsidRDefault="000A40F9" w:rsidP="001F7C5E">
      <w:pPr>
        <w:pStyle w:val="ListParagraph"/>
        <w:numPr>
          <w:ilvl w:val="0"/>
          <w:numId w:val="21"/>
        </w:numPr>
        <w:ind w:left="1152"/>
      </w:pPr>
      <w:r>
        <w:t>private int[] directions; // this contains the x and y momentum</w:t>
      </w:r>
    </w:p>
    <w:p w:rsidR="00334FA2" w:rsidRDefault="00334FA2" w:rsidP="00334FA2"/>
    <w:p w:rsidR="00222AF5" w:rsidRDefault="00222AF5" w:rsidP="001F7C5E">
      <w:pPr>
        <w:pStyle w:val="Heading1"/>
        <w:ind w:left="0"/>
      </w:pPr>
    </w:p>
    <w:p w:rsidR="00222AF5" w:rsidRDefault="00222AF5" w:rsidP="001F7C5E">
      <w:pPr>
        <w:pStyle w:val="Heading1"/>
        <w:ind w:left="0"/>
      </w:pPr>
    </w:p>
    <w:p w:rsidR="001F7C5E" w:rsidRDefault="001F7C5E" w:rsidP="001F7C5E">
      <w:pPr>
        <w:pStyle w:val="Heading1"/>
        <w:ind w:left="0"/>
      </w:pPr>
      <w:r>
        <w:t>MEthods:</w:t>
      </w:r>
      <w:r>
        <w:br/>
      </w:r>
    </w:p>
    <w:p w:rsidR="00222AF5" w:rsidRDefault="00222AF5" w:rsidP="00222AF5">
      <w:pPr>
        <w:pStyle w:val="Heading2modified"/>
      </w:pPr>
      <w:r>
        <w:t>Balloon(int, int, FloorGrid, BalloonType)</w:t>
      </w:r>
    </w:p>
    <w:p w:rsidR="00DE774D" w:rsidRDefault="00DE774D" w:rsidP="00DE774D">
      <w:pPr>
        <w:pStyle w:val="adsad"/>
        <w:ind w:left="720"/>
      </w:pPr>
      <w:r>
        <w:t xml:space="preserve">Description: </w:t>
      </w:r>
    </w:p>
    <w:p w:rsidR="00DE774D" w:rsidRPr="00DE774D" w:rsidRDefault="00DE774D" w:rsidP="00DE774D">
      <w:r w:rsidRPr="00DE774D">
        <w:t>constructor a balloon object is created with the following as parameters int</w:t>
      </w:r>
    </w:p>
    <w:p w:rsidR="00DE774D" w:rsidRPr="00DE774D" w:rsidRDefault="00DE774D" w:rsidP="00DE774D">
      <w:r w:rsidRPr="00DE774D">
        <w:t xml:space="preserve">floorX, int floorY, FloorGrid grid, BalloonType type                        </w:t>
      </w:r>
    </w:p>
    <w:p w:rsidR="00DE774D" w:rsidRPr="00DE774D" w:rsidRDefault="00DE774D" w:rsidP="00DE774D">
      <w:r w:rsidRPr="00DE774D">
        <w:t xml:space="preserve">                                                                            </w:t>
      </w:r>
    </w:p>
    <w:p w:rsidR="00DE774D" w:rsidRPr="00DE774D" w:rsidRDefault="00DE774D" w:rsidP="00DE774D">
      <w:r w:rsidRPr="00DE774D">
        <w:t xml:space="preserve">the balloon is spawned on the floorX and floorY coordinates and the default </w:t>
      </w:r>
    </w:p>
    <w:p w:rsidR="00DE774D" w:rsidRDefault="00DE774D" w:rsidP="00DE774D">
      <w:r w:rsidRPr="00DE774D">
        <w:t xml:space="preserve">values provided by the type specified   </w:t>
      </w:r>
      <w:r w:rsidRPr="00DE774D">
        <w:t xml:space="preserve">                                    </w:t>
      </w:r>
    </w:p>
    <w:p w:rsidR="00222AF5" w:rsidRDefault="00222AF5" w:rsidP="00222AF5">
      <w:pPr>
        <w:pStyle w:val="Heading2modified"/>
      </w:pPr>
      <w:r>
        <w:t>Balloon(Texture, Floor, FloorGrid, int, int, float, float)</w:t>
      </w:r>
    </w:p>
    <w:p w:rsidR="00DE774D" w:rsidRDefault="00DE774D" w:rsidP="00DE774D">
      <w:pPr>
        <w:pStyle w:val="adsad"/>
        <w:ind w:left="720"/>
      </w:pPr>
      <w:r>
        <w:t xml:space="preserve">Description: </w:t>
      </w:r>
    </w:p>
    <w:p w:rsidR="00DE774D" w:rsidRPr="00DE774D" w:rsidRDefault="00DE774D" w:rsidP="00DE774D">
      <w:r w:rsidRPr="00DE774D">
        <w:t xml:space="preserve">constructor a balloon object is created with the following as parameters    </w:t>
      </w:r>
    </w:p>
    <w:p w:rsidR="00DE774D" w:rsidRPr="00DE774D" w:rsidRDefault="00DE774D" w:rsidP="00DE774D">
      <w:r w:rsidRPr="00DE774D">
        <w:t xml:space="preserve">Texture instanceTexture, Floor startingFloorObject, FloorGrid grid, int     </w:t>
      </w:r>
    </w:p>
    <w:p w:rsidR="00DE774D" w:rsidRPr="00DE774D" w:rsidRDefault="00DE774D" w:rsidP="00DE774D">
      <w:r w:rsidRPr="00DE774D">
        <w:t xml:space="preserve">width, int height, float speed, float health                                </w:t>
      </w:r>
    </w:p>
    <w:p w:rsidR="00DE774D" w:rsidRPr="00DE774D" w:rsidRDefault="00DE774D" w:rsidP="00DE774D">
      <w:r w:rsidRPr="00DE774D">
        <w:t xml:space="preserve">                                                                            </w:t>
      </w:r>
    </w:p>
    <w:p w:rsidR="00DE774D" w:rsidRPr="00DE774D" w:rsidRDefault="00DE774D" w:rsidP="00DE774D">
      <w:r w:rsidRPr="00DE774D">
        <w:t>the balloon is created with a texture and spawned on the startingFloorObject</w:t>
      </w:r>
    </w:p>
    <w:p w:rsidR="00DE774D" w:rsidRPr="00DE774D" w:rsidRDefault="00DE774D" w:rsidP="00DE774D">
      <w:r w:rsidRPr="00DE774D">
        <w:t xml:space="preserve">with a width and height and speed and health                                </w:t>
      </w:r>
    </w:p>
    <w:p w:rsidR="00222AF5" w:rsidRDefault="00222AF5" w:rsidP="00222AF5">
      <w:pPr>
        <w:pStyle w:val="Heading2modified"/>
      </w:pPr>
      <w:r>
        <w:t>tick()</w:t>
      </w:r>
    </w:p>
    <w:p w:rsidR="00DE774D" w:rsidRDefault="00DE774D" w:rsidP="00DE774D">
      <w:pPr>
        <w:pStyle w:val="adsad"/>
        <w:ind w:left="720"/>
      </w:pPr>
      <w:r>
        <w:t xml:space="preserve">Description: </w:t>
      </w:r>
    </w:p>
    <w:p w:rsidR="00DE774D" w:rsidRPr="00DE774D" w:rsidRDefault="00DE774D" w:rsidP="00DE774D">
      <w:r w:rsidRPr="00DE774D">
        <w:t>tick is called every loop of the main game loop to update the current factors</w:t>
      </w:r>
    </w:p>
    <w:p w:rsidR="00DE774D" w:rsidRPr="00DE774D" w:rsidRDefault="00DE774D" w:rsidP="00DE774D">
      <w:r w:rsidRPr="00DE774D">
        <w:t>of the balloons position and checks if the balloon is alive and gets the next</w:t>
      </w:r>
    </w:p>
    <w:p w:rsidR="00DE774D" w:rsidRPr="00DE774D" w:rsidRDefault="00DE774D" w:rsidP="00DE774D">
      <w:r w:rsidRPr="00DE774D">
        <w:t>turning point and moves the balloon depending on the speed and the directions</w:t>
      </w:r>
    </w:p>
    <w:p w:rsidR="00DE774D" w:rsidRDefault="00DE774D" w:rsidP="00DE774D">
      <w:r w:rsidRPr="00DE774D">
        <w:t xml:space="preserve">array                                          </w:t>
      </w:r>
      <w:r w:rsidRPr="00DE774D">
        <w:t xml:space="preserve">                              </w:t>
      </w:r>
    </w:p>
    <w:p w:rsidR="00222AF5" w:rsidRDefault="00222AF5" w:rsidP="00222AF5">
      <w:pPr>
        <w:pStyle w:val="Heading2modified"/>
      </w:pPr>
      <w:r>
        <w:t>isTurningPointReached()</w:t>
      </w:r>
    </w:p>
    <w:p w:rsidR="00DE774D" w:rsidRDefault="00DE774D" w:rsidP="00DE774D">
      <w:pPr>
        <w:pStyle w:val="adsad"/>
        <w:ind w:left="720"/>
      </w:pPr>
      <w:r>
        <w:t xml:space="preserve">Description: </w:t>
      </w:r>
    </w:p>
    <w:p w:rsidR="00DE774D" w:rsidRPr="00DE774D" w:rsidRDefault="00DE774D" w:rsidP="00DE774D">
      <w:r w:rsidRPr="00DE774D">
        <w:t>returns true if the turning point has been reached</w:t>
      </w:r>
    </w:p>
    <w:p w:rsidR="00222AF5" w:rsidRDefault="00222AF5" w:rsidP="00222AF5">
      <w:pPr>
        <w:pStyle w:val="Heading2modified"/>
      </w:pPr>
      <w:r>
        <w:t>endReached()</w:t>
      </w:r>
    </w:p>
    <w:p w:rsidR="00DE774D" w:rsidRDefault="00DE774D" w:rsidP="00DE774D">
      <w:pPr>
        <w:pStyle w:val="adsad"/>
        <w:ind w:left="720"/>
      </w:pPr>
      <w:r>
        <w:t xml:space="preserve">Description: </w:t>
      </w:r>
    </w:p>
    <w:p w:rsidR="00DE774D" w:rsidRPr="00DE774D" w:rsidRDefault="00DE774D" w:rsidP="00DE774D">
      <w:pPr>
        <w:pStyle w:val="Heading2modified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DE774D">
        <w:rPr>
          <w:rFonts w:asciiTheme="minorHAnsi" w:eastAsiaTheme="minorEastAsia" w:hAnsiTheme="minorHAnsi" w:cstheme="minorBidi"/>
          <w:color w:val="auto"/>
          <w:sz w:val="22"/>
          <w:szCs w:val="22"/>
        </w:rPr>
        <w:t>This pops the balloon if it makes it through the entire way without beeing</w:t>
      </w:r>
    </w:p>
    <w:p w:rsidR="00DE774D" w:rsidRPr="00DE774D" w:rsidRDefault="00DE774D" w:rsidP="00DE774D">
      <w:r w:rsidRPr="00DE774D">
        <w:t xml:space="preserve">poped and subtracts a life from the player                                </w:t>
      </w:r>
    </w:p>
    <w:p w:rsidR="00222AF5" w:rsidRDefault="00222AF5" w:rsidP="00222AF5">
      <w:pPr>
        <w:pStyle w:val="Heading2modified"/>
      </w:pPr>
      <w:r>
        <w:lastRenderedPageBreak/>
        <w:t>damage(int)</w:t>
      </w:r>
    </w:p>
    <w:p w:rsidR="00DE774D" w:rsidRDefault="00DE774D" w:rsidP="00DE774D">
      <w:pPr>
        <w:pStyle w:val="adsad"/>
        <w:ind w:left="720"/>
      </w:pPr>
      <w:r>
        <w:t xml:space="preserve">Description: </w:t>
      </w:r>
    </w:p>
    <w:p w:rsidR="00DE774D" w:rsidRPr="00DE774D" w:rsidRDefault="00DE774D" w:rsidP="00DE774D">
      <w:r w:rsidRPr="00DE774D">
        <w:t>damages the balloon object and requires a damage parameter to subtract from</w:t>
      </w:r>
    </w:p>
    <w:p w:rsidR="00DE774D" w:rsidRPr="00DE774D" w:rsidRDefault="00DE774D" w:rsidP="00DE774D">
      <w:r w:rsidRPr="00DE774D">
        <w:t xml:space="preserve">the health if the health is 0 or less then added the specified amount of   </w:t>
      </w:r>
    </w:p>
    <w:p w:rsidR="00DE774D" w:rsidRPr="00DE774D" w:rsidRDefault="00DE774D" w:rsidP="00DE774D">
      <w:r w:rsidRPr="00DE774D">
        <w:t>money to the player object</w:t>
      </w:r>
      <w:r>
        <w:t xml:space="preserve">                                                 </w:t>
      </w:r>
    </w:p>
    <w:p w:rsidR="00DE774D" w:rsidRDefault="00DE774D" w:rsidP="00222AF5">
      <w:pPr>
        <w:pStyle w:val="Heading2modified"/>
      </w:pPr>
    </w:p>
    <w:p w:rsidR="00222AF5" w:rsidRDefault="00222AF5" w:rsidP="00222AF5">
      <w:pPr>
        <w:pStyle w:val="Heading2modified"/>
      </w:pPr>
      <w:r>
        <w:t>findDirection(Floor)</w:t>
      </w:r>
    </w:p>
    <w:p w:rsidR="00DE774D" w:rsidRDefault="00DE774D" w:rsidP="00DE774D">
      <w:pPr>
        <w:pStyle w:val="adsad"/>
        <w:ind w:left="720"/>
      </w:pPr>
      <w:r>
        <w:t xml:space="preserve">Description: </w:t>
      </w:r>
    </w:p>
    <w:p w:rsidR="00DE774D" w:rsidRPr="00DE774D" w:rsidRDefault="00DE774D" w:rsidP="00DE774D">
      <w:r w:rsidRPr="00DE774D">
        <w:t>findDirection returns a int array which contains two values represent if the</w:t>
      </w:r>
    </w:p>
    <w:p w:rsidR="00DE774D" w:rsidRPr="00DE774D" w:rsidRDefault="00DE774D" w:rsidP="00DE774D">
      <w:r w:rsidRPr="00DE774D">
        <w:t xml:space="preserve">balloon should move in either axis                                          </w:t>
      </w:r>
    </w:p>
    <w:p w:rsidR="00DE774D" w:rsidRPr="00DE774D" w:rsidRDefault="00DE774D" w:rsidP="00DE774D">
      <w:r w:rsidRPr="00DE774D">
        <w:t xml:space="preserve">                                                                            </w:t>
      </w:r>
    </w:p>
    <w:p w:rsidR="00DE774D" w:rsidRPr="00DE774D" w:rsidRDefault="00DE774D" w:rsidP="00DE774D">
      <w:r w:rsidRPr="00DE774D">
        <w:t xml:space="preserve">post: returns a direction array that contains values either 1, 2, 0, -1     </w:t>
      </w:r>
    </w:p>
    <w:p w:rsidR="00DE774D" w:rsidRPr="00DE774D" w:rsidRDefault="00DE774D" w:rsidP="00DE774D">
      <w:r w:rsidRPr="00DE774D">
        <w:t xml:space="preserve">representing movement if the value is 1 then the balloon moves by           </w:t>
      </w:r>
    </w:p>
    <w:p w:rsidR="00DE774D" w:rsidRPr="00DE774D" w:rsidRDefault="00DE774D" w:rsidP="00DE774D">
      <w:r w:rsidRPr="00DE774D">
        <w:t xml:space="preserve">mulltiplieing the speed and delta by 1 otherwise it returns 2 if the end is </w:t>
      </w:r>
    </w:p>
    <w:p w:rsidR="00DE774D" w:rsidRPr="00DE774D" w:rsidRDefault="00DE774D" w:rsidP="00DE774D">
      <w:r w:rsidRPr="00DE774D">
        <w:t>reached and 0 if the movement is not required in either the x or y axis also</w:t>
      </w:r>
    </w:p>
    <w:p w:rsidR="00DE774D" w:rsidRPr="00DE774D" w:rsidRDefault="00DE774D" w:rsidP="00DE774D">
      <w:r w:rsidRPr="00DE774D">
        <w:t>it is -1 one if it is going backwards or against the axis in this case if it</w:t>
      </w:r>
    </w:p>
    <w:p w:rsidR="00DE774D" w:rsidRPr="00DE774D" w:rsidRDefault="00DE774D" w:rsidP="00DE774D">
      <w:r w:rsidRPr="00DE774D">
        <w:t xml:space="preserve">is -1 on the 1st index then it is going up on the y axis  </w:t>
      </w:r>
      <w:r w:rsidRPr="00DE774D">
        <w:t xml:space="preserve">                  </w:t>
      </w:r>
    </w:p>
    <w:p w:rsidR="00222AF5" w:rsidRDefault="00222AF5" w:rsidP="00222AF5">
      <w:pPr>
        <w:pStyle w:val="Heading2modified"/>
      </w:pPr>
      <w:r>
        <w:t>fillTurningPointArrayList()</w:t>
      </w:r>
    </w:p>
    <w:p w:rsidR="00DE774D" w:rsidRDefault="00DE774D" w:rsidP="00DE774D">
      <w:pPr>
        <w:pStyle w:val="adsad"/>
        <w:ind w:left="720"/>
      </w:pPr>
      <w:r>
        <w:t xml:space="preserve">Description: </w:t>
      </w:r>
    </w:p>
    <w:p w:rsidR="00DE774D" w:rsidRPr="00DE774D" w:rsidRDefault="00DE774D" w:rsidP="00DE774D">
      <w:r w:rsidRPr="00DE774D">
        <w:t xml:space="preserve">Fills the array list of turning point objects containing all directional     </w:t>
      </w:r>
    </w:p>
    <w:p w:rsidR="00DE774D" w:rsidRPr="00DE774D" w:rsidRDefault="00DE774D" w:rsidP="00DE774D">
      <w:r w:rsidRPr="00DE774D">
        <w:t xml:space="preserve">object for maneuvering the balloon object it loops through util it finds the </w:t>
      </w:r>
    </w:p>
    <w:p w:rsidR="00DE774D" w:rsidRPr="00DE774D" w:rsidRDefault="00DE774D" w:rsidP="00DE774D">
      <w:r w:rsidRPr="00DE774D">
        <w:t xml:space="preserve">end of the path using a basic guess and check algorithm path finding         </w:t>
      </w:r>
    </w:p>
    <w:p w:rsidR="00DE774D" w:rsidRPr="00DE774D" w:rsidRDefault="00DE774D" w:rsidP="00DE774D">
      <w:r w:rsidRPr="00DE774D">
        <w:t xml:space="preserve">algorithm,                                                                   </w:t>
      </w:r>
    </w:p>
    <w:p w:rsidR="00DE774D" w:rsidRPr="00DE774D" w:rsidRDefault="00DE774D" w:rsidP="00DE774D">
      <w:r w:rsidRPr="00DE774D">
        <w:t xml:space="preserve">                                                                             </w:t>
      </w:r>
    </w:p>
    <w:p w:rsidR="00DE774D" w:rsidRPr="00DE774D" w:rsidRDefault="00DE774D" w:rsidP="00DE774D">
      <w:r w:rsidRPr="00DE774D">
        <w:t>post: the turning point list is filled with all the turning points discovered</w:t>
      </w:r>
    </w:p>
    <w:p w:rsidR="00DE774D" w:rsidRDefault="00DE774D" w:rsidP="00DE774D">
      <w:r w:rsidRPr="00DE774D">
        <w:t>in the map</w:t>
      </w:r>
      <w:r w:rsidRPr="00DE774D">
        <w:t xml:space="preserve">                                                                   </w:t>
      </w:r>
    </w:p>
    <w:p w:rsidR="00222AF5" w:rsidRDefault="00222AF5" w:rsidP="00222AF5">
      <w:pPr>
        <w:pStyle w:val="Heading2modified"/>
      </w:pPr>
      <w:r>
        <w:t>findTurningPoint(Floor, int[])</w:t>
      </w:r>
    </w:p>
    <w:p w:rsidR="00222AF5" w:rsidRDefault="00222AF5" w:rsidP="00222AF5">
      <w:pPr>
        <w:pStyle w:val="adsad"/>
        <w:ind w:left="720"/>
      </w:pPr>
      <w:r>
        <w:t xml:space="preserve">Description: </w:t>
      </w:r>
    </w:p>
    <w:p w:rsidR="00DE774D" w:rsidRPr="00DE774D" w:rsidRDefault="00DE774D" w:rsidP="00DE774D">
      <w:r w:rsidRPr="00DE774D">
        <w:t xml:space="preserve">Returns an object representing the current turning point by looping through </w:t>
      </w:r>
    </w:p>
    <w:p w:rsidR="00DE774D" w:rsidRPr="00DE774D" w:rsidRDefault="00DE774D" w:rsidP="00DE774D">
      <w:r w:rsidRPr="00DE774D">
        <w:t>all possibilites of the checkpoint's location up, down, left, right from the</w:t>
      </w:r>
    </w:p>
    <w:p w:rsidR="00DE774D" w:rsidRPr="00DE774D" w:rsidRDefault="00DE774D" w:rsidP="00DE774D">
      <w:r w:rsidRPr="00DE774D">
        <w:t>current location starting floor i</w:t>
      </w:r>
      <w:r w:rsidR="00F73964">
        <w:t>s the object currently on.</w:t>
      </w:r>
      <w:r w:rsidRPr="00DE774D">
        <w:t xml:space="preserve">           </w:t>
      </w:r>
    </w:p>
    <w:p w:rsidR="00222AF5" w:rsidRPr="00DE774D" w:rsidRDefault="00222AF5" w:rsidP="00DE774D">
      <w:r w:rsidRPr="00DE774D">
        <w:t>In summary this algorithm is more complicated to explain then to make it</w:t>
      </w:r>
    </w:p>
    <w:p w:rsidR="00222AF5" w:rsidRPr="00DE774D" w:rsidRDefault="00DE774D" w:rsidP="00DE774D">
      <w:r w:rsidRPr="00DE774D">
        <w:lastRenderedPageBreak/>
        <w:t>Basically</w:t>
      </w:r>
      <w:r w:rsidR="00222AF5" w:rsidRPr="00DE774D">
        <w:t xml:space="preserve"> checks if there is a turning point in the direction the balloon is</w:t>
      </w:r>
    </w:p>
    <w:p w:rsidR="00222AF5" w:rsidRPr="00DE774D" w:rsidRDefault="00DE774D" w:rsidP="00DE774D">
      <w:r w:rsidRPr="00DE774D">
        <w:t>Going</w:t>
      </w:r>
      <w:r w:rsidR="00222AF5" w:rsidRPr="00DE774D">
        <w:t xml:space="preserve"> by looking at the dir array passed as a parameter and then sets found</w:t>
      </w:r>
    </w:p>
    <w:p w:rsidR="00222AF5" w:rsidRPr="00DE774D" w:rsidRDefault="00DE774D" w:rsidP="00DE774D">
      <w:r w:rsidRPr="00DE774D">
        <w:t>To</w:t>
      </w:r>
      <w:r w:rsidR="00222AF5" w:rsidRPr="00DE774D">
        <w:t xml:space="preserve"> true if the turning point is found. </w:t>
      </w:r>
      <w:r w:rsidRPr="00DE774D">
        <w:t>For</w:t>
      </w:r>
      <w:r w:rsidR="00222AF5" w:rsidRPr="00DE774D">
        <w:t xml:space="preserve"> example if the x axis movement is</w:t>
      </w:r>
    </w:p>
    <w:p w:rsidR="00222AF5" w:rsidRPr="00DE774D" w:rsidRDefault="00222AF5" w:rsidP="00DE774D">
      <w:r w:rsidRPr="00DE774D">
        <w:t>0 and the y axis is 1 then this algorithm checks the floor down 1 times the</w:t>
      </w:r>
    </w:p>
    <w:p w:rsidR="00222AF5" w:rsidRPr="00DE774D" w:rsidRDefault="00DE774D" w:rsidP="00DE774D">
      <w:r w:rsidRPr="00DE774D">
        <w:t>Counter</w:t>
      </w:r>
      <w:r w:rsidR="00222AF5" w:rsidRPr="00DE774D">
        <w:t xml:space="preserve"> so the first one is just 1 down and the next loop the counter is 2</w:t>
      </w:r>
    </w:p>
    <w:p w:rsidR="00222AF5" w:rsidRPr="00DE774D" w:rsidRDefault="00DE774D" w:rsidP="00DE774D">
      <w:r w:rsidRPr="00DE774D">
        <w:t>And</w:t>
      </w:r>
      <w:r w:rsidR="00222AF5" w:rsidRPr="00DE774D">
        <w:t xml:space="preserve"> so it checks the 2nd floor down and if it is a turning point then found</w:t>
      </w:r>
    </w:p>
    <w:p w:rsidR="00222AF5" w:rsidRPr="00DE774D" w:rsidRDefault="00DE774D" w:rsidP="00DE774D">
      <w:r w:rsidRPr="00DE774D">
        <w:t>Is</w:t>
      </w:r>
      <w:r w:rsidR="00222AF5" w:rsidRPr="00DE774D">
        <w:t xml:space="preserve"> set to true and the loop is broken </w:t>
      </w:r>
      <w:r w:rsidRPr="00DE774D">
        <w:t>I</w:t>
      </w:r>
      <w:r w:rsidR="00222AF5" w:rsidRPr="00DE774D">
        <w:t xml:space="preserve"> found some tutorial talking about</w:t>
      </w:r>
    </w:p>
    <w:p w:rsidR="00222AF5" w:rsidRPr="00DE774D" w:rsidRDefault="00DE774D" w:rsidP="00DE774D">
      <w:r w:rsidRPr="00DE774D">
        <w:t>This</w:t>
      </w:r>
      <w:r w:rsidR="00222AF5" w:rsidRPr="00DE774D">
        <w:t xml:space="preserve"> and provided some pseudo code but </w:t>
      </w:r>
      <w:r w:rsidRPr="00DE774D">
        <w:t>I</w:t>
      </w:r>
      <w:r w:rsidR="00222AF5" w:rsidRPr="00DE774D">
        <w:t xml:space="preserve"> couldn't find it again so I am sorry</w:t>
      </w:r>
    </w:p>
    <w:p w:rsidR="00222AF5" w:rsidRDefault="00DE774D" w:rsidP="00DE774D">
      <w:r w:rsidRPr="00DE774D">
        <w:t>I</w:t>
      </w:r>
      <w:r w:rsidR="00222AF5" w:rsidRPr="00DE774D">
        <w:t xml:space="preserve"> can't reference it here</w:t>
      </w:r>
    </w:p>
    <w:p w:rsidR="00222AF5" w:rsidRPr="00222AF5" w:rsidRDefault="00222AF5" w:rsidP="00222AF5">
      <w:pPr>
        <w:pStyle w:val="adsad"/>
      </w:pPr>
    </w:p>
    <w:p w:rsidR="00222AF5" w:rsidRDefault="00222AF5" w:rsidP="00F73964">
      <w:pPr>
        <w:pStyle w:val="Heading2modified"/>
        <w:ind w:left="0" w:firstLine="720"/>
      </w:pPr>
      <w:r>
        <w:t>draw()</w:t>
      </w:r>
    </w:p>
    <w:p w:rsidR="00F73964" w:rsidRDefault="00F73964" w:rsidP="00F73964">
      <w:r>
        <w:t>Draws the object on the screen represented by the texture on the screen using</w:t>
      </w:r>
    </w:p>
    <w:p w:rsidR="00F73964" w:rsidRPr="00F73964" w:rsidRDefault="00F73964" w:rsidP="00F73964">
      <w:r>
        <w:t xml:space="preserve">a static method from DrawInFrame                                             </w:t>
      </w:r>
    </w:p>
    <w:p w:rsidR="00222AF5" w:rsidRDefault="00222AF5" w:rsidP="00222AF5">
      <w:pPr>
        <w:pStyle w:val="Heading2modified"/>
      </w:pPr>
      <w:r>
        <w:t>kill()</w:t>
      </w:r>
    </w:p>
    <w:p w:rsidR="000F0611" w:rsidRDefault="000F0611" w:rsidP="000F0611">
      <w:r>
        <w:t>sets alive to false so that the balloon is considered dead and is removed</w:t>
      </w:r>
    </w:p>
    <w:p w:rsidR="000F0611" w:rsidRPr="000F0611" w:rsidRDefault="000F0611" w:rsidP="000F0611">
      <w:r>
        <w:t xml:space="preserve">from the round                                                           </w:t>
      </w:r>
    </w:p>
    <w:p w:rsidR="00222AF5" w:rsidRDefault="00222AF5" w:rsidP="00222AF5">
      <w:pPr>
        <w:pStyle w:val="Heading2modified"/>
      </w:pPr>
      <w:r>
        <w:t>reduceHiddenHealth(float)</w:t>
      </w:r>
    </w:p>
    <w:p w:rsidR="000F0611" w:rsidRPr="000F0611" w:rsidRDefault="000F0611" w:rsidP="000F0611">
      <w:r w:rsidRPr="000F0611">
        <w:t>reduces the health of the balloon and requires a amount to do by so.</w:t>
      </w:r>
    </w:p>
    <w:p w:rsidR="00222AF5" w:rsidRDefault="00222AF5" w:rsidP="00222AF5">
      <w:pPr>
        <w:pStyle w:val="Heading2modified"/>
      </w:pPr>
      <w:r>
        <w:t>isAlive()</w:t>
      </w:r>
    </w:p>
    <w:p w:rsidR="000F0611" w:rsidRPr="000F0611" w:rsidRDefault="000F0611" w:rsidP="000F0611">
      <w:r>
        <w:t>returns the isAlive variable</w:t>
      </w:r>
      <w:bookmarkStart w:id="2" w:name="_GoBack"/>
      <w:bookmarkEnd w:id="2"/>
    </w:p>
    <w:p w:rsidR="00334FA2" w:rsidRPr="00334FA2" w:rsidRDefault="001F7C5E" w:rsidP="001F7C5E">
      <w:pPr>
        <w:pStyle w:val="Heading1"/>
        <w:ind w:left="0"/>
      </w:pPr>
      <w:r>
        <w:tab/>
      </w:r>
      <w:r w:rsidR="00334FA2">
        <w:br/>
      </w:r>
    </w:p>
    <w:sectPr w:rsidR="00334FA2" w:rsidRPr="00334FA2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3B3" w:rsidRDefault="004063B3">
      <w:r>
        <w:separator/>
      </w:r>
    </w:p>
    <w:p w:rsidR="004063B3" w:rsidRDefault="004063B3"/>
  </w:endnote>
  <w:endnote w:type="continuationSeparator" w:id="0">
    <w:p w:rsidR="004063B3" w:rsidRDefault="004063B3">
      <w:r>
        <w:continuationSeparator/>
      </w:r>
    </w:p>
    <w:p w:rsidR="004063B3" w:rsidRDefault="004063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907CBB" w:rsidTr="00B87079">
      <w:tc>
        <w:tcPr>
          <w:tcW w:w="750" w:type="pct"/>
        </w:tcPr>
        <w:p w:rsidR="00907CBB" w:rsidRDefault="0096054F" w:rsidP="0096054F">
          <w:pPr>
            <w:pStyle w:val="Footer"/>
          </w:pPr>
          <w:r>
            <w:t>Jan 19</w:t>
          </w:r>
        </w:p>
      </w:tc>
      <w:tc>
        <w:tcPr>
          <w:tcW w:w="3500" w:type="pct"/>
        </w:tcPr>
        <w:p w:rsidR="00907CBB" w:rsidRDefault="003E136A" w:rsidP="003E136A">
          <w:pPr>
            <w:pStyle w:val="Footer"/>
            <w:jc w:val="center"/>
          </w:pPr>
          <w:r>
            <w:t>Balloons Tower Defense</w:t>
          </w:r>
        </w:p>
      </w:tc>
      <w:tc>
        <w:tcPr>
          <w:tcW w:w="750" w:type="pct"/>
        </w:tcPr>
        <w:p w:rsidR="00907CBB" w:rsidRDefault="00107CB6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0F0611">
            <w:rPr>
              <w:noProof/>
            </w:rPr>
            <w:t>8</w:t>
          </w:r>
          <w:r>
            <w:fldChar w:fldCharType="end"/>
          </w:r>
        </w:p>
      </w:tc>
    </w:tr>
  </w:tbl>
  <w:p w:rsidR="00907CBB" w:rsidRDefault="00907C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3B3" w:rsidRDefault="004063B3">
      <w:r>
        <w:separator/>
      </w:r>
    </w:p>
    <w:p w:rsidR="004063B3" w:rsidRDefault="004063B3"/>
  </w:footnote>
  <w:footnote w:type="continuationSeparator" w:id="0">
    <w:p w:rsidR="004063B3" w:rsidRDefault="004063B3">
      <w:r>
        <w:continuationSeparator/>
      </w:r>
    </w:p>
    <w:p w:rsidR="004063B3" w:rsidRDefault="004063B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54F" w:rsidRDefault="0096054F" w:rsidP="0096054F">
    <w:pPr>
      <w:rPr>
        <w:noProof/>
      </w:rPr>
    </w:pPr>
    <w:r>
      <w:rPr>
        <w:noProof/>
      </w:rPr>
      <w:t xml:space="preserve">Github Repository for a more deatailed documentation: </w:t>
    </w:r>
    <w:hyperlink r:id="rId1" w:history="1">
      <w:r w:rsidRPr="00F5419A">
        <w:rPr>
          <w:rStyle w:val="Hyperlink"/>
          <w:noProof/>
        </w:rPr>
        <w:t>https://</w:t>
      </w:r>
      <w:r w:rsidRPr="00F5419A">
        <w:rPr>
          <w:rStyle w:val="Hyperlink"/>
          <w:noProof/>
        </w:rPr>
        <w:t>g</w:t>
      </w:r>
      <w:r w:rsidRPr="00F5419A">
        <w:rPr>
          <w:rStyle w:val="Hyperlink"/>
          <w:noProof/>
        </w:rPr>
        <w:t>ithu</w:t>
      </w:r>
      <w:r w:rsidRPr="00F5419A">
        <w:rPr>
          <w:rStyle w:val="Hyperlink"/>
          <w:noProof/>
        </w:rPr>
        <w:t>b</w:t>
      </w:r>
      <w:r w:rsidRPr="00F5419A">
        <w:rPr>
          <w:rStyle w:val="Hyperlink"/>
          <w:noProof/>
        </w:rPr>
        <w:t>.com/abinash18/BalloonsTowerDefense</w:t>
      </w:r>
    </w:hyperlink>
  </w:p>
  <w:p w:rsidR="00907CBB" w:rsidRDefault="00907C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E05" w:rsidRDefault="00736E0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16511A" wp14:editId="3DB52E6B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0A14FBE9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AARI9YUQMAAEALAAAOAAAAAAAAAAAAAAAA&#10;AC4CAABkcnMvZTJvRG9jLnhtbFBLAQItABQABgAIAAAAIQDmMrw13gAAAAkBAAAPAAAAAAAAAAAA&#10;AAAAAKsFAABkcnMvZG93bnJldi54bWxQSwUGAAAAAAQABADzAAAAtgYAAAAA&#10;">
              <v:rect id="Rectangle 3" o:spid="_x0000_s1027" alt="Decorative sidebar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hrzMIA&#10;AADaAAAADwAAAGRycy9kb3ducmV2LnhtbESP0WrCQBRE3wX/YblC33RjSkXTbIJKA6X4UtsPuGZv&#10;k2j2bshuk/TvuwWhj8PMnGHSfDKtGKh3jWUF61UEgri0uuFKwedHsdyCcB5ZY2uZFPyQgzybz1JM&#10;tB35nYazr0SAsEtQQe19l0jpypoMupXtiIP3ZXuDPsi+krrHMcBNK+Mo2kiDDYeFGjs61lTezt9G&#10;wYuxT6frbjBF3Fys3GzZH95YqYfFtH8G4Wny/+F7+1UreIS/K+EG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mGvMwgAAANoAAAAPAAAAAAAAAAAAAAAAAJgCAABkcnMvZG93&#10;bnJldi54bWxQSwUGAAAAAAQABAD1AAAAhwMAAAAA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iBJMEA&#10;AADaAAAADwAAAGRycy9kb3ducmV2LnhtbESPQYvCMBSE7wv+h/AEL0VTlRWpRhGhIMgKVi/eHs2z&#10;LTYvpYla//1GEDwOM/MNs1x3phYPal1lWcF4FIMgzq2uuFBwPqXDOQjnkTXWlknBixysV72fJSba&#10;PvlIj8wXIkDYJaig9L5JpHR5SQbdyDbEwbva1qAPsi2kbvEZ4KaWkzieSYMVh4USG9qWlN+yu1Ew&#10;TbVp8NClPtrfMTofo/Hl76DUoN9tFiA8df4b/rR3WsEvvK+EG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4gSTBAAAA2gAAAA8AAAAAAAAAAAAAAAAAmAIAAGRycy9kb3du&#10;cmV2LnhtbFBLBQYAAAAABAAEAPUAAACGAwAAAAA=&#10;" fillcolor="#94b6d2 [3204]" stroked="f" strokeweight="1pt">
                <v:path arrowok="t"/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313158"/>
    <w:multiLevelType w:val="hybridMultilevel"/>
    <w:tmpl w:val="695C610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148A22A8"/>
    <w:multiLevelType w:val="hybridMultilevel"/>
    <w:tmpl w:val="8B640C7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4D908F8"/>
    <w:multiLevelType w:val="hybridMultilevel"/>
    <w:tmpl w:val="D72AFBB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19046217"/>
    <w:multiLevelType w:val="hybridMultilevel"/>
    <w:tmpl w:val="BC882EB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1FA404FB"/>
    <w:multiLevelType w:val="hybridMultilevel"/>
    <w:tmpl w:val="A6C2E4E4"/>
    <w:lvl w:ilvl="0" w:tplc="0409001B">
      <w:start w:val="1"/>
      <w:numFmt w:val="lowerRoman"/>
      <w:lvlText w:val="%1."/>
      <w:lvlJc w:val="righ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C37151"/>
    <w:multiLevelType w:val="hybridMultilevel"/>
    <w:tmpl w:val="F23ED290"/>
    <w:lvl w:ilvl="0" w:tplc="0409001B">
      <w:start w:val="1"/>
      <w:numFmt w:val="lowerRoman"/>
      <w:lvlText w:val="%1."/>
      <w:lvlJc w:val="righ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 w15:restartNumberingAfterBreak="0">
    <w:nsid w:val="41B50B44"/>
    <w:multiLevelType w:val="hybridMultilevel"/>
    <w:tmpl w:val="DAAEE83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485771D0"/>
    <w:multiLevelType w:val="hybridMultilevel"/>
    <w:tmpl w:val="FD8C66F2"/>
    <w:lvl w:ilvl="0" w:tplc="0409001B">
      <w:start w:val="1"/>
      <w:numFmt w:val="lowerRoman"/>
      <w:lvlText w:val="%1."/>
      <w:lvlJc w:val="righ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4CE772C3"/>
    <w:multiLevelType w:val="hybridMultilevel"/>
    <w:tmpl w:val="08F03D4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 w15:restartNumberingAfterBreak="0">
    <w:nsid w:val="525A1BA9"/>
    <w:multiLevelType w:val="hybridMultilevel"/>
    <w:tmpl w:val="8DA2FF90"/>
    <w:lvl w:ilvl="0" w:tplc="0409001B">
      <w:start w:val="1"/>
      <w:numFmt w:val="lowerRoman"/>
      <w:lvlText w:val="%1."/>
      <w:lvlJc w:val="righ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1" w15:restartNumberingAfterBreak="0">
    <w:nsid w:val="68165CEE"/>
    <w:multiLevelType w:val="hybridMultilevel"/>
    <w:tmpl w:val="C3C4D93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2" w15:restartNumberingAfterBreak="0">
    <w:nsid w:val="74484A3B"/>
    <w:multiLevelType w:val="hybridMultilevel"/>
    <w:tmpl w:val="0CEE4BA2"/>
    <w:lvl w:ilvl="0" w:tplc="0409001B">
      <w:start w:val="1"/>
      <w:numFmt w:val="lowerRoman"/>
      <w:lvlText w:val="%1."/>
      <w:lvlJc w:val="righ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9"/>
  </w:num>
  <w:num w:numId="2">
    <w:abstractNumId w:val="15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1"/>
  </w:num>
  <w:num w:numId="13">
    <w:abstractNumId w:val="11"/>
  </w:num>
  <w:num w:numId="14">
    <w:abstractNumId w:val="16"/>
  </w:num>
  <w:num w:numId="15">
    <w:abstractNumId w:val="14"/>
  </w:num>
  <w:num w:numId="16">
    <w:abstractNumId w:val="22"/>
  </w:num>
  <w:num w:numId="17">
    <w:abstractNumId w:val="18"/>
  </w:num>
  <w:num w:numId="18">
    <w:abstractNumId w:val="20"/>
  </w:num>
  <w:num w:numId="19">
    <w:abstractNumId w:val="19"/>
  </w:num>
  <w:num w:numId="20">
    <w:abstractNumId w:val="10"/>
  </w:num>
  <w:num w:numId="21">
    <w:abstractNumId w:val="12"/>
  </w:num>
  <w:num w:numId="22">
    <w:abstractNumId w:val="1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7ED"/>
    <w:rsid w:val="00067E02"/>
    <w:rsid w:val="000A40F9"/>
    <w:rsid w:val="000E45D8"/>
    <w:rsid w:val="000F0611"/>
    <w:rsid w:val="00107CB6"/>
    <w:rsid w:val="0013333F"/>
    <w:rsid w:val="001447ED"/>
    <w:rsid w:val="00146021"/>
    <w:rsid w:val="00193898"/>
    <w:rsid w:val="001F7C5E"/>
    <w:rsid w:val="00222AF5"/>
    <w:rsid w:val="00266430"/>
    <w:rsid w:val="002B21AE"/>
    <w:rsid w:val="00312DD5"/>
    <w:rsid w:val="003335D7"/>
    <w:rsid w:val="00334FA2"/>
    <w:rsid w:val="0033593E"/>
    <w:rsid w:val="003C185C"/>
    <w:rsid w:val="003E136A"/>
    <w:rsid w:val="004063B3"/>
    <w:rsid w:val="004534A5"/>
    <w:rsid w:val="004566FA"/>
    <w:rsid w:val="00495232"/>
    <w:rsid w:val="004A4EC4"/>
    <w:rsid w:val="00502E7B"/>
    <w:rsid w:val="005331CA"/>
    <w:rsid w:val="005504AE"/>
    <w:rsid w:val="006142BC"/>
    <w:rsid w:val="00660B21"/>
    <w:rsid w:val="00714CE5"/>
    <w:rsid w:val="00716CD1"/>
    <w:rsid w:val="00736E05"/>
    <w:rsid w:val="00822A8D"/>
    <w:rsid w:val="00831731"/>
    <w:rsid w:val="00852FE0"/>
    <w:rsid w:val="00874542"/>
    <w:rsid w:val="00896CDB"/>
    <w:rsid w:val="00907CBB"/>
    <w:rsid w:val="00913AE4"/>
    <w:rsid w:val="0096054F"/>
    <w:rsid w:val="00976A9B"/>
    <w:rsid w:val="0099384F"/>
    <w:rsid w:val="009A32A1"/>
    <w:rsid w:val="00A72CC5"/>
    <w:rsid w:val="00B55F12"/>
    <w:rsid w:val="00B87079"/>
    <w:rsid w:val="00C41938"/>
    <w:rsid w:val="00C64B77"/>
    <w:rsid w:val="00CB5473"/>
    <w:rsid w:val="00DA0B66"/>
    <w:rsid w:val="00DE774D"/>
    <w:rsid w:val="00E00FF9"/>
    <w:rsid w:val="00E279B8"/>
    <w:rsid w:val="00E756E6"/>
    <w:rsid w:val="00EA05B8"/>
    <w:rsid w:val="00EB203B"/>
    <w:rsid w:val="00F5419A"/>
    <w:rsid w:val="00F73964"/>
    <w:rsid w:val="00FB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58FB65"/>
  <w15:chartTrackingRefBased/>
  <w15:docId w15:val="{3F3453FF-435C-4F43-AB73-CA89D39F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1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unhideWhenUsed/>
    <w:rsid w:val="0013333F"/>
    <w:rPr>
      <w:color w:val="7C5F1D" w:themeColor="accent4" w:themeShade="80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5419A"/>
    <w:rPr>
      <w:color w:val="704404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96054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96CDB"/>
    <w:pPr>
      <w:spacing w:after="0" w:line="240" w:lineRule="auto"/>
    </w:pPr>
    <w:rPr>
      <w:kern w:val="0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96CDB"/>
    <w:rPr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34FA2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34F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34FA2"/>
    <w:pPr>
      <w:spacing w:after="100"/>
      <w:ind w:left="440"/>
    </w:pPr>
  </w:style>
  <w:style w:type="paragraph" w:customStyle="1" w:styleId="Heading2modified">
    <w:name w:val="Heading2 modified"/>
    <w:basedOn w:val="Heading2"/>
    <w:link w:val="Heading2modifiedChar"/>
    <w:qFormat/>
    <w:rsid w:val="00222AF5"/>
    <w:pPr>
      <w:ind w:left="720"/>
    </w:pPr>
    <w:rPr>
      <w:caps w:val="0"/>
    </w:rPr>
  </w:style>
  <w:style w:type="paragraph" w:customStyle="1" w:styleId="adsad">
    <w:name w:val="adsad"/>
    <w:basedOn w:val="Heading3"/>
    <w:link w:val="adsadChar"/>
    <w:qFormat/>
    <w:rsid w:val="00222AF5"/>
    <w:rPr>
      <w:caps w:val="0"/>
    </w:rPr>
  </w:style>
  <w:style w:type="character" w:customStyle="1" w:styleId="Heading2modifiedChar">
    <w:name w:val="Heading2 modified Char"/>
    <w:basedOn w:val="Heading2Char"/>
    <w:link w:val="Heading2modified"/>
    <w:rsid w:val="00222AF5"/>
    <w:rPr>
      <w:rFonts w:asciiTheme="majorHAnsi" w:eastAsiaTheme="majorEastAsia" w:hAnsiTheme="majorHAnsi" w:cstheme="majorBidi"/>
      <w:caps w:val="0"/>
      <w:color w:val="B85A22" w:themeColor="accent2" w:themeShade="BF"/>
      <w:sz w:val="24"/>
      <w:szCs w:val="24"/>
    </w:rPr>
  </w:style>
  <w:style w:type="character" w:customStyle="1" w:styleId="adsadChar">
    <w:name w:val="adsad Char"/>
    <w:basedOn w:val="Heading3Char"/>
    <w:link w:val="adsad"/>
    <w:rsid w:val="00222AF5"/>
    <w:rPr>
      <w:rFonts w:asciiTheme="majorHAnsi" w:eastAsiaTheme="majorEastAsia" w:hAnsiTheme="majorHAnsi" w:cstheme="majorBidi"/>
      <w:caps w:val="0"/>
      <w:color w:val="555A3C" w:themeColor="accent3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binash18/BalloonsTowerDefens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inash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D3068A0F6884565949034D0A3E14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ADC7F-3B79-46E2-8A59-603941F4AEA2}"/>
      </w:docPartPr>
      <w:docPartBody>
        <w:p w:rsidR="00000000" w:rsidRDefault="008B5447">
          <w:pPr>
            <w:pStyle w:val="3D3068A0F6884565949034D0A3E14548"/>
          </w:pPr>
          <w:r>
            <w:t>Version</w:t>
          </w:r>
        </w:p>
      </w:docPartBody>
    </w:docPart>
    <w:docPart>
      <w:docPartPr>
        <w:name w:val="DD69EE6AAAAE4C22B8110CD5A3A1A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1EEDB-8F83-42A7-826C-A38A978B7A6C}"/>
      </w:docPartPr>
      <w:docPartBody>
        <w:p w:rsidR="00000000" w:rsidRDefault="008B5447">
          <w:pPr>
            <w:pStyle w:val="DD69EE6AAAAE4C22B8110CD5A3A1A687"/>
          </w:pPr>
          <w:r>
            <w:t>Your name</w:t>
          </w:r>
        </w:p>
      </w:docPartBody>
    </w:docPart>
    <w:docPart>
      <w:docPartPr>
        <w:name w:val="DB2F666C2C0047578B132BA91A152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6D1E8-FA4D-480E-B78F-8DA8B7FA78C9}"/>
      </w:docPartPr>
      <w:docPartBody>
        <w:p w:rsidR="00000000" w:rsidRDefault="008B5447">
          <w:pPr>
            <w:pStyle w:val="DB2F666C2C0047578B132BA91A1522B5"/>
          </w:pPr>
          <w:r>
            <w:t>Potential exceptions and problems</w:t>
          </w:r>
        </w:p>
      </w:docPartBody>
    </w:docPart>
    <w:docPart>
      <w:docPartPr>
        <w:name w:val="5BA54C355FD447EAB8695EF8B1F53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57429-4F3A-473C-BDEE-80D5B9BBCDED}"/>
      </w:docPartPr>
      <w:docPartBody>
        <w:p w:rsidR="00000000" w:rsidRDefault="00C372B5" w:rsidP="00C372B5">
          <w:pPr>
            <w:pStyle w:val="5BA54C355FD447EAB8695EF8B1F531CB"/>
          </w:pPr>
          <w:r>
            <w:t>Project Communication Plan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2B5"/>
    <w:rsid w:val="008B5447"/>
    <w:rsid w:val="00C3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3068A0F6884565949034D0A3E14548">
    <w:name w:val="3D3068A0F6884565949034D0A3E14548"/>
  </w:style>
  <w:style w:type="paragraph" w:customStyle="1" w:styleId="E201317304304C01A6DC7CC71B1B562A">
    <w:name w:val="E201317304304C01A6DC7CC71B1B562A"/>
  </w:style>
  <w:style w:type="paragraph" w:customStyle="1" w:styleId="82DC61F92DCD4321B4C658C2D3DCAC41">
    <w:name w:val="82DC61F92DCD4321B4C658C2D3DCAC41"/>
  </w:style>
  <w:style w:type="paragraph" w:customStyle="1" w:styleId="31CBC09E5DFF41E8AB9F419F2F1B65EB">
    <w:name w:val="31CBC09E5DFF41E8AB9F419F2F1B65EB"/>
  </w:style>
  <w:style w:type="paragraph" w:customStyle="1" w:styleId="DD69EE6AAAAE4C22B8110CD5A3A1A687">
    <w:name w:val="DD69EE6AAAAE4C22B8110CD5A3A1A687"/>
  </w:style>
  <w:style w:type="paragraph" w:customStyle="1" w:styleId="9205EF2BC16948D3B3BBE57364BCEDE9">
    <w:name w:val="9205EF2BC16948D3B3BBE57364BCEDE9"/>
  </w:style>
  <w:style w:type="paragraph" w:customStyle="1" w:styleId="38F2CB366F8244C38A2E31A95F7779F0">
    <w:name w:val="38F2CB366F8244C38A2E31A95F7779F0"/>
  </w:style>
  <w:style w:type="paragraph" w:customStyle="1" w:styleId="1764B582263946A996DC43CFE2A5E130">
    <w:name w:val="1764B582263946A996DC43CFE2A5E130"/>
  </w:style>
  <w:style w:type="paragraph" w:customStyle="1" w:styleId="FDE79A4F4EF24BF4B4F9B4EB737BE382">
    <w:name w:val="FDE79A4F4EF24BF4B4F9B4EB737BE382"/>
  </w:style>
  <w:style w:type="paragraph" w:customStyle="1" w:styleId="6C0E5CBB8AA54486964BA469F48C1E3A">
    <w:name w:val="6C0E5CBB8AA54486964BA469F48C1E3A"/>
  </w:style>
  <w:style w:type="paragraph" w:customStyle="1" w:styleId="36D6C0EB1BCA443A9CB087CC101055D3">
    <w:name w:val="36D6C0EB1BCA443A9CB087CC101055D3"/>
  </w:style>
  <w:style w:type="paragraph" w:customStyle="1" w:styleId="90764BA183894AD7BC4AD8C0B2B9C51C">
    <w:name w:val="90764BA183894AD7BC4AD8C0B2B9C51C"/>
  </w:style>
  <w:style w:type="paragraph" w:customStyle="1" w:styleId="6FBE9647F6EC42778C163255DEA7D41D">
    <w:name w:val="6FBE9647F6EC42778C163255DEA7D41D"/>
  </w:style>
  <w:style w:type="paragraph" w:customStyle="1" w:styleId="4D68B689006C42FF940CEF75FAE5752A">
    <w:name w:val="4D68B689006C42FF940CEF75FAE5752A"/>
  </w:style>
  <w:style w:type="paragraph" w:customStyle="1" w:styleId="EBD6A99D240842D5887FEBFA0035D5DF">
    <w:name w:val="EBD6A99D240842D5887FEBFA0035D5DF"/>
  </w:style>
  <w:style w:type="paragraph" w:customStyle="1" w:styleId="4A7C810537614869B74AA4C1AAEB1E20">
    <w:name w:val="4A7C810537614869B74AA4C1AAEB1E20"/>
  </w:style>
  <w:style w:type="paragraph" w:customStyle="1" w:styleId="6132E4EAB0F0454CAED531EC6908C5F1">
    <w:name w:val="6132E4EAB0F0454CAED531EC6908C5F1"/>
  </w:style>
  <w:style w:type="paragraph" w:customStyle="1" w:styleId="BE75442C9922460A9CF5C6CA3D28F1FC">
    <w:name w:val="BE75442C9922460A9CF5C6CA3D28F1FC"/>
  </w:style>
  <w:style w:type="paragraph" w:customStyle="1" w:styleId="EE2066A1479C4F2A86A8A16A1C3FFFF7">
    <w:name w:val="EE2066A1479C4F2A86A8A16A1C3FFFF7"/>
  </w:style>
  <w:style w:type="paragraph" w:customStyle="1" w:styleId="175A45E87D6B4BBBA3EC88ACD9874438">
    <w:name w:val="175A45E87D6B4BBBA3EC88ACD9874438"/>
  </w:style>
  <w:style w:type="paragraph" w:customStyle="1" w:styleId="3580DBF4EDC0419C98A34625A266C1E0">
    <w:name w:val="3580DBF4EDC0419C98A34625A266C1E0"/>
  </w:style>
  <w:style w:type="paragraph" w:customStyle="1" w:styleId="E6600C14AE4E48B2A527FF2959C451A2">
    <w:name w:val="E6600C14AE4E48B2A527FF2959C451A2"/>
  </w:style>
  <w:style w:type="paragraph" w:customStyle="1" w:styleId="08CE0F823BCC487A82D3250E5BD4A078">
    <w:name w:val="08CE0F823BCC487A82D3250E5BD4A078"/>
  </w:style>
  <w:style w:type="paragraph" w:customStyle="1" w:styleId="5BCE89031700415887B50B61A030D298">
    <w:name w:val="5BCE89031700415887B50B61A030D298"/>
  </w:style>
  <w:style w:type="paragraph" w:customStyle="1" w:styleId="484CA1FA80E24AA79D5AB90DEF151C7F">
    <w:name w:val="484CA1FA80E24AA79D5AB90DEF151C7F"/>
  </w:style>
  <w:style w:type="paragraph" w:customStyle="1" w:styleId="5843399FB19048BB88FBE19D896B1F27">
    <w:name w:val="5843399FB19048BB88FBE19D896B1F27"/>
  </w:style>
  <w:style w:type="paragraph" w:customStyle="1" w:styleId="709F57CD22DF47F3A50A23623246140F">
    <w:name w:val="709F57CD22DF47F3A50A23623246140F"/>
  </w:style>
  <w:style w:type="paragraph" w:customStyle="1" w:styleId="F71A17A15175450E82B9D7CF27C536AC">
    <w:name w:val="F71A17A15175450E82B9D7CF27C536AC"/>
  </w:style>
  <w:style w:type="paragraph" w:customStyle="1" w:styleId="E78B383C1F4B4B56B19DEB4E959BFCF4">
    <w:name w:val="E78B383C1F4B4B56B19DEB4E959BFCF4"/>
  </w:style>
  <w:style w:type="paragraph" w:customStyle="1" w:styleId="205033F2AE2D43E9A6599A8CBD203AE8">
    <w:name w:val="205033F2AE2D43E9A6599A8CBD203AE8"/>
  </w:style>
  <w:style w:type="paragraph" w:customStyle="1" w:styleId="6F3F2368A9F24C88A43BA0C0D2B82C9B">
    <w:name w:val="6F3F2368A9F24C88A43BA0C0D2B82C9B"/>
  </w:style>
  <w:style w:type="paragraph" w:customStyle="1" w:styleId="26FCBFB168CF4DEBBF917B98ED39F53F">
    <w:name w:val="26FCBFB168CF4DEBBF917B98ED39F53F"/>
  </w:style>
  <w:style w:type="paragraph" w:customStyle="1" w:styleId="5CB4BD76EF614C76A7CB46FE96F8AA18">
    <w:name w:val="5CB4BD76EF614C76A7CB46FE96F8AA18"/>
  </w:style>
  <w:style w:type="paragraph" w:customStyle="1" w:styleId="5D27C03411B24F3F9D1E1F510CE4F778">
    <w:name w:val="5D27C03411B24F3F9D1E1F510CE4F778"/>
  </w:style>
  <w:style w:type="paragraph" w:customStyle="1" w:styleId="3EF90790C238442C91E58512C3D16F4A">
    <w:name w:val="3EF90790C238442C91E58512C3D16F4A"/>
  </w:style>
  <w:style w:type="paragraph" w:customStyle="1" w:styleId="6712B0568203423BA214BD099F84BE30">
    <w:name w:val="6712B0568203423BA214BD099F84BE30"/>
  </w:style>
  <w:style w:type="paragraph" w:customStyle="1" w:styleId="6CC996C10CF64DBAA2CE0052AA29001D">
    <w:name w:val="6CC996C10CF64DBAA2CE0052AA29001D"/>
  </w:style>
  <w:style w:type="paragraph" w:customStyle="1" w:styleId="15F8F176F2BB46148A397EE6A13F1816">
    <w:name w:val="15F8F176F2BB46148A397EE6A13F1816"/>
  </w:style>
  <w:style w:type="paragraph" w:customStyle="1" w:styleId="DB40950D614D453E995FB78100F46691">
    <w:name w:val="DB40950D614D453E995FB78100F46691"/>
  </w:style>
  <w:style w:type="paragraph" w:customStyle="1" w:styleId="3271397276834C7691FFA1CF1B1BB974">
    <w:name w:val="3271397276834C7691FFA1CF1B1BB974"/>
  </w:style>
  <w:style w:type="paragraph" w:customStyle="1" w:styleId="FFFB21D221044FC79D84B2F833B2C7FD">
    <w:name w:val="FFFB21D221044FC79D84B2F833B2C7FD"/>
  </w:style>
  <w:style w:type="paragraph" w:customStyle="1" w:styleId="33DABF48D80F44CDA7AB8617D86045AB">
    <w:name w:val="33DABF48D80F44CDA7AB8617D86045AB"/>
  </w:style>
  <w:style w:type="paragraph" w:customStyle="1" w:styleId="95FD3927FC7A499B9A3EC9437D2789D2">
    <w:name w:val="95FD3927FC7A499B9A3EC9437D2789D2"/>
  </w:style>
  <w:style w:type="paragraph" w:customStyle="1" w:styleId="48710492707945338E0F2D8C62C11EBC">
    <w:name w:val="48710492707945338E0F2D8C62C11EBC"/>
  </w:style>
  <w:style w:type="paragraph" w:customStyle="1" w:styleId="389DBE56628942B496DFBCCD548792BD">
    <w:name w:val="389DBE56628942B496DFBCCD548792BD"/>
  </w:style>
  <w:style w:type="paragraph" w:customStyle="1" w:styleId="C42257D1F6BC4A8E9D0EAC12209183CD">
    <w:name w:val="C42257D1F6BC4A8E9D0EAC12209183CD"/>
  </w:style>
  <w:style w:type="paragraph" w:customStyle="1" w:styleId="DFCB3E014FD54ADAA041196EF55F99FF">
    <w:name w:val="DFCB3E014FD54ADAA041196EF55F99FF"/>
  </w:style>
  <w:style w:type="paragraph" w:customStyle="1" w:styleId="634933CD3F3E4CC4ACC808205C024D2C">
    <w:name w:val="634933CD3F3E4CC4ACC808205C024D2C"/>
  </w:style>
  <w:style w:type="paragraph" w:customStyle="1" w:styleId="919F77C735B14F9DB3F78F2A528A3CAA">
    <w:name w:val="919F77C735B14F9DB3F78F2A528A3CAA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6F911884591747B0B6075390A470565D">
    <w:name w:val="6F911884591747B0B6075390A470565D"/>
  </w:style>
  <w:style w:type="paragraph" w:customStyle="1" w:styleId="2D87B5BD181A49CD9A6CC9C626430999">
    <w:name w:val="2D87B5BD181A49CD9A6CC9C626430999"/>
  </w:style>
  <w:style w:type="paragraph" w:customStyle="1" w:styleId="9903EE4E3712413F95481C2D2C7D7336">
    <w:name w:val="9903EE4E3712413F95481C2D2C7D7336"/>
  </w:style>
  <w:style w:type="paragraph" w:customStyle="1" w:styleId="9A05C3BD0E714AB6A3C4F2AE9E4AC808">
    <w:name w:val="9A05C3BD0E714AB6A3C4F2AE9E4AC808"/>
  </w:style>
  <w:style w:type="paragraph" w:customStyle="1" w:styleId="4F4DE4530C2D47F784B2EAE9422EFB38">
    <w:name w:val="4F4DE4530C2D47F784B2EAE9422EFB38"/>
  </w:style>
  <w:style w:type="paragraph" w:customStyle="1" w:styleId="F215A3C29EEB4FFF9EC89754FE72AF55">
    <w:name w:val="F215A3C29EEB4FFF9EC89754FE72AF55"/>
  </w:style>
  <w:style w:type="paragraph" w:customStyle="1" w:styleId="8DDD9FAF63584DD0BADD5CAD57A15784">
    <w:name w:val="8DDD9FAF63584DD0BADD5CAD57A15784"/>
  </w:style>
  <w:style w:type="paragraph" w:customStyle="1" w:styleId="713366973B32460F87AA94EC75C21A3D">
    <w:name w:val="713366973B32460F87AA94EC75C21A3D"/>
  </w:style>
  <w:style w:type="paragraph" w:customStyle="1" w:styleId="92013F1C3B8A451F82B1551FD44F757D">
    <w:name w:val="92013F1C3B8A451F82B1551FD44F757D"/>
  </w:style>
  <w:style w:type="paragraph" w:customStyle="1" w:styleId="645FA0521CD648958B3BB05E584EF252">
    <w:name w:val="645FA0521CD648958B3BB05E584EF252"/>
  </w:style>
  <w:style w:type="paragraph" w:customStyle="1" w:styleId="F39BB916B66048A59097CFD54C11A87E">
    <w:name w:val="F39BB916B66048A59097CFD54C11A87E"/>
  </w:style>
  <w:style w:type="paragraph" w:customStyle="1" w:styleId="45B020CFEA3C4248947A1FF6F53FA4A3">
    <w:name w:val="45B020CFEA3C4248947A1FF6F53FA4A3"/>
  </w:style>
  <w:style w:type="paragraph" w:customStyle="1" w:styleId="5334D77D55E143DFBEB7534E0E12BDE2">
    <w:name w:val="5334D77D55E143DFBEB7534E0E12BDE2"/>
  </w:style>
  <w:style w:type="paragraph" w:customStyle="1" w:styleId="58A492799FB9432895064AFF3C95E3E6">
    <w:name w:val="58A492799FB9432895064AFF3C95E3E6"/>
  </w:style>
  <w:style w:type="paragraph" w:customStyle="1" w:styleId="2DD3A90D1D7E4235A19E2B3C2FA42C03">
    <w:name w:val="2DD3A90D1D7E4235A19E2B3C2FA42C03"/>
  </w:style>
  <w:style w:type="paragraph" w:customStyle="1" w:styleId="E4E5DD9599584005B38E589B190203CD">
    <w:name w:val="E4E5DD9599584005B38E589B190203CD"/>
  </w:style>
  <w:style w:type="paragraph" w:customStyle="1" w:styleId="B60D58964F60459B920B9CF6ACDD0433">
    <w:name w:val="B60D58964F60459B920B9CF6ACDD0433"/>
  </w:style>
  <w:style w:type="paragraph" w:customStyle="1" w:styleId="90CF2213DE5A466C8AD923F4C0DE7FBC">
    <w:name w:val="90CF2213DE5A466C8AD923F4C0DE7FBC"/>
  </w:style>
  <w:style w:type="paragraph" w:customStyle="1" w:styleId="65BBBB0553A04B59BF1B5A6B5B4033A5">
    <w:name w:val="65BBBB0553A04B59BF1B5A6B5B4033A5"/>
  </w:style>
  <w:style w:type="paragraph" w:customStyle="1" w:styleId="D0BF20EF75EE4E3EB5FE30DC7582A691">
    <w:name w:val="D0BF20EF75EE4E3EB5FE30DC7582A691"/>
  </w:style>
  <w:style w:type="paragraph" w:customStyle="1" w:styleId="7E4168714A9D43B49DFC8BC45F0409B5">
    <w:name w:val="7E4168714A9D43B49DFC8BC45F0409B5"/>
  </w:style>
  <w:style w:type="paragraph" w:customStyle="1" w:styleId="2B5A111978E749CAB8C1780720993696">
    <w:name w:val="2B5A111978E749CAB8C1780720993696"/>
  </w:style>
  <w:style w:type="paragraph" w:customStyle="1" w:styleId="341AF2B1207C452C9FA1C8137E758DBD">
    <w:name w:val="341AF2B1207C452C9FA1C8137E758DBD"/>
  </w:style>
  <w:style w:type="paragraph" w:customStyle="1" w:styleId="48D17F89326B4A258C227187E738CC32">
    <w:name w:val="48D17F89326B4A258C227187E738CC32"/>
  </w:style>
  <w:style w:type="paragraph" w:customStyle="1" w:styleId="1240BF34B67B40B18F56E783A0E7EADF">
    <w:name w:val="1240BF34B67B40B18F56E783A0E7EADF"/>
  </w:style>
  <w:style w:type="paragraph" w:customStyle="1" w:styleId="5805F9952A6345BF8C4FD72FAA4FD40F">
    <w:name w:val="5805F9952A6345BF8C4FD72FAA4FD40F"/>
  </w:style>
  <w:style w:type="paragraph" w:customStyle="1" w:styleId="746304EB84FA4CE6B69D80FAD2573450">
    <w:name w:val="746304EB84FA4CE6B69D80FAD2573450"/>
  </w:style>
  <w:style w:type="paragraph" w:customStyle="1" w:styleId="AD42BCE62B3D4ABDA7A0F3A7B9511803">
    <w:name w:val="AD42BCE62B3D4ABDA7A0F3A7B9511803"/>
  </w:style>
  <w:style w:type="paragraph" w:customStyle="1" w:styleId="396524C12F8F41B1BCE4D0618CA94F97">
    <w:name w:val="396524C12F8F41B1BCE4D0618CA94F97"/>
  </w:style>
  <w:style w:type="paragraph" w:customStyle="1" w:styleId="DB2F666C2C0047578B132BA91A1522B5">
    <w:name w:val="DB2F666C2C0047578B132BA91A1522B5"/>
  </w:style>
  <w:style w:type="paragraph" w:customStyle="1" w:styleId="99F73E7B05D640AC940E7A5EDD1A41A6">
    <w:name w:val="99F73E7B05D640AC940E7A5EDD1A41A6"/>
  </w:style>
  <w:style w:type="paragraph" w:customStyle="1" w:styleId="BB395461239A44DEB988BD3CD85FA582">
    <w:name w:val="BB395461239A44DEB988BD3CD85FA582"/>
  </w:style>
  <w:style w:type="paragraph" w:customStyle="1" w:styleId="7C86E541B91B438DAAB269CAEEC4C6F4">
    <w:name w:val="7C86E541B91B438DAAB269CAEEC4C6F4"/>
  </w:style>
  <w:style w:type="paragraph" w:customStyle="1" w:styleId="3D2892CB4A7149108D9E739FCFB4EE9A">
    <w:name w:val="3D2892CB4A7149108D9E739FCFB4EE9A"/>
  </w:style>
  <w:style w:type="paragraph" w:customStyle="1" w:styleId="81ABDE6563264DE9B912D9E17907BEFB">
    <w:name w:val="81ABDE6563264DE9B912D9E17907BEFB"/>
  </w:style>
  <w:style w:type="paragraph" w:customStyle="1" w:styleId="BCB9EB1284C347DD97DCA9DB0F8610A8">
    <w:name w:val="BCB9EB1284C347DD97DCA9DB0F8610A8"/>
  </w:style>
  <w:style w:type="paragraph" w:customStyle="1" w:styleId="DD6459A483144510BB349A09375D020D">
    <w:name w:val="DD6459A483144510BB349A09375D020D"/>
  </w:style>
  <w:style w:type="paragraph" w:customStyle="1" w:styleId="4A3E0B96ACDA4409A9FA0807B508E2A4">
    <w:name w:val="4A3E0B96ACDA4409A9FA0807B508E2A4"/>
  </w:style>
  <w:style w:type="paragraph" w:customStyle="1" w:styleId="A8D4E47137C946FC95A2C6C7E8561827">
    <w:name w:val="A8D4E47137C946FC95A2C6C7E8561827"/>
  </w:style>
  <w:style w:type="paragraph" w:customStyle="1" w:styleId="B04E9E573A5341A1B3A375059FBD05EA">
    <w:name w:val="B04E9E573A5341A1B3A375059FBD05EA"/>
  </w:style>
  <w:style w:type="paragraph" w:customStyle="1" w:styleId="15D1CA54846643DF88A3178A2C684DA8">
    <w:name w:val="15D1CA54846643DF88A3178A2C684DA8"/>
  </w:style>
  <w:style w:type="paragraph" w:customStyle="1" w:styleId="9D9EDEFE95F34D17AA07714CB12DE036">
    <w:name w:val="9D9EDEFE95F34D17AA07714CB12DE036"/>
  </w:style>
  <w:style w:type="paragraph" w:customStyle="1" w:styleId="3079B788F6B1455F93723A1C334495F7">
    <w:name w:val="3079B788F6B1455F93723A1C334495F7"/>
  </w:style>
  <w:style w:type="paragraph" w:customStyle="1" w:styleId="215CAA601DFC491B87E2F0CB462D3B40">
    <w:name w:val="215CAA601DFC491B87E2F0CB462D3B40"/>
  </w:style>
  <w:style w:type="paragraph" w:customStyle="1" w:styleId="BEB09058BDD64702AD10942D78899F4F">
    <w:name w:val="BEB09058BDD64702AD10942D78899F4F"/>
  </w:style>
  <w:style w:type="paragraph" w:customStyle="1" w:styleId="A629A75F7D4144A8ADF875B9AF6B6152">
    <w:name w:val="A629A75F7D4144A8ADF875B9AF6B6152"/>
  </w:style>
  <w:style w:type="paragraph" w:customStyle="1" w:styleId="5409369E0215449DAD008724A3822E38">
    <w:name w:val="5409369E0215449DAD008724A3822E38"/>
  </w:style>
  <w:style w:type="paragraph" w:customStyle="1" w:styleId="D8C84CD26A63471BBE7A5F6C08C59C9F">
    <w:name w:val="D8C84CD26A63471BBE7A5F6C08C59C9F"/>
  </w:style>
  <w:style w:type="paragraph" w:customStyle="1" w:styleId="1195D1F4307749EFA39E21DC87788DBC">
    <w:name w:val="1195D1F4307749EFA39E21DC87788DBC"/>
  </w:style>
  <w:style w:type="paragraph" w:customStyle="1" w:styleId="8577EE05FDDD4C69913DFAA6C765FA81">
    <w:name w:val="8577EE05FDDD4C69913DFAA6C765FA81"/>
  </w:style>
  <w:style w:type="paragraph" w:customStyle="1" w:styleId="FE4ED226FB694984B7645C83AB21B93D">
    <w:name w:val="FE4ED226FB694984B7645C83AB21B93D"/>
  </w:style>
  <w:style w:type="paragraph" w:customStyle="1" w:styleId="C4F8F049D4534410A132E5AD8DB5615E">
    <w:name w:val="C4F8F049D4534410A132E5AD8DB5615E"/>
  </w:style>
  <w:style w:type="paragraph" w:customStyle="1" w:styleId="96E6A73648A74A88BC714C8FB23019D4">
    <w:name w:val="96E6A73648A74A88BC714C8FB23019D4"/>
  </w:style>
  <w:style w:type="paragraph" w:customStyle="1" w:styleId="AF49AAD000924AE89EAEB022FD9D10FB">
    <w:name w:val="AF49AAD000924AE89EAEB022FD9D10FB"/>
  </w:style>
  <w:style w:type="paragraph" w:customStyle="1" w:styleId="936A9339A765420D9F7F34BD0A22EB0B">
    <w:name w:val="936A9339A765420D9F7F34BD0A22EB0B"/>
  </w:style>
  <w:style w:type="paragraph" w:customStyle="1" w:styleId="5E6F499ABF3B40F886BB269D99932948">
    <w:name w:val="5E6F499ABF3B40F886BB269D99932948"/>
  </w:style>
  <w:style w:type="paragraph" w:customStyle="1" w:styleId="9142E23D9C9546D5B5764B4E7AC30782">
    <w:name w:val="9142E23D9C9546D5B5764B4E7AC30782"/>
  </w:style>
  <w:style w:type="paragraph" w:customStyle="1" w:styleId="BEFC70A5476C49C19AFE716C5E6DE500">
    <w:name w:val="BEFC70A5476C49C19AFE716C5E6DE500"/>
  </w:style>
  <w:style w:type="paragraph" w:customStyle="1" w:styleId="9F8C7D343B304C4B85665B20751CD17D">
    <w:name w:val="9F8C7D343B304C4B85665B20751CD17D"/>
  </w:style>
  <w:style w:type="paragraph" w:customStyle="1" w:styleId="52192BD7BBBE4A5CA39BF7499D48BFB6">
    <w:name w:val="52192BD7BBBE4A5CA39BF7499D48BFB6"/>
  </w:style>
  <w:style w:type="paragraph" w:customStyle="1" w:styleId="81EFE7B985564BFE8CCEEFE4DD38853D">
    <w:name w:val="81EFE7B985564BFE8CCEEFE4DD38853D"/>
  </w:style>
  <w:style w:type="paragraph" w:customStyle="1" w:styleId="1D2B6DA319414B27A94B5EDE28479E7E">
    <w:name w:val="1D2B6DA319414B27A94B5EDE28479E7E"/>
  </w:style>
  <w:style w:type="paragraph" w:customStyle="1" w:styleId="879CBC3211574D1FB026F61E9F33EA3F">
    <w:name w:val="879CBC3211574D1FB026F61E9F33EA3F"/>
    <w:rsid w:val="00C372B5"/>
  </w:style>
  <w:style w:type="paragraph" w:customStyle="1" w:styleId="9A181A26D6AE486F9054404E9F95CE06">
    <w:name w:val="9A181A26D6AE486F9054404E9F95CE06"/>
    <w:rsid w:val="00C372B5"/>
  </w:style>
  <w:style w:type="paragraph" w:customStyle="1" w:styleId="5BA54C355FD447EAB8695EF8B1F531CB">
    <w:name w:val="5BA54C355FD447EAB8695EF8B1F531CB"/>
    <w:rsid w:val="00C372B5"/>
  </w:style>
  <w:style w:type="paragraph" w:customStyle="1" w:styleId="736A5183D1B54A59AAF308BB78EF3E60">
    <w:name w:val="736A5183D1B54A59AAF308BB78EF3E60"/>
    <w:rsid w:val="00C372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69463C8-81A5-485A-8AE2-E98605FC364D}">
  <we:reference id="wa102920437" version="1.3.1.1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61AB4-75EA-4AA3-98C4-EF695F7C7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plan.dotx</Template>
  <TotalTime>443</TotalTime>
  <Pages>10</Pages>
  <Words>1411</Words>
  <Characters>8045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abinash singh</dc:creator>
  <cp:keywords>Balloons Tower Defense</cp:keywords>
  <dc:description>Abinash Singh</dc:description>
  <cp:lastModifiedBy>abinash singh</cp:lastModifiedBy>
  <cp:revision>9</cp:revision>
  <dcterms:created xsi:type="dcterms:W3CDTF">2019-01-19T17:05:00Z</dcterms:created>
  <dcterms:modified xsi:type="dcterms:W3CDTF">2019-01-20T02:28:00Z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